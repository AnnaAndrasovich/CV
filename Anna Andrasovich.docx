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20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2"/>
        <w:gridCol w:w="6680"/>
      </w:tblGrid>
      <w:tr w:rsidR="00C420C8" w:rsidRPr="005152F2" w14:paraId="19CA95C3" w14:textId="77777777" w:rsidTr="00F143B2">
        <w:tc>
          <w:tcPr>
            <w:tcW w:w="2922" w:type="dxa"/>
          </w:tcPr>
          <w:p w14:paraId="2DD58D0B" w14:textId="6D118D03" w:rsidR="00C420C8" w:rsidRPr="00A36AC8" w:rsidRDefault="00F143B2" w:rsidP="00F143B2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Anna andrasovich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922"/>
            </w:tblGrid>
            <w:tr w:rsidR="00C420C8" w:rsidRPr="005152F2" w14:paraId="7E41E1A1" w14:textId="77777777" w:rsidTr="00F143B2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0BD32F2B" w14:textId="1A7AF7B2" w:rsidR="00C83CB5" w:rsidRPr="00C83CB5" w:rsidRDefault="00F143B2" w:rsidP="00C83CB5">
                  <w:pPr>
                    <w:pStyle w:val="31"/>
                    <w:framePr w:hSpace="180" w:wrap="around" w:hAnchor="margin" w:y="-4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PROGRAMMER. APPLIED MATHEMATICIAN</w:t>
                  </w:r>
                </w:p>
                <w:p w14:paraId="2E8F4E58" w14:textId="77777777" w:rsidR="00C420C8" w:rsidRDefault="00C420C8" w:rsidP="00F143B2">
                  <w:pPr>
                    <w:pStyle w:val="ac"/>
                    <w:framePr w:hSpace="180" w:wrap="around" w:hAnchor="margin" w:y="-420"/>
                  </w:pPr>
                  <w:r>
                    <w:rPr>
                      <w:lang w:bidi="ru-RU"/>
                    </w:rPr>
                    <mc:AlternateContent>
                      <mc:Choice Requires="wps">
                        <w:drawing>
                          <wp:inline distT="0" distB="0" distL="0" distR="0" wp14:anchorId="4E80C8B9" wp14:editId="3DA148FC">
                            <wp:extent cx="221615" cy="0"/>
                            <wp:effectExtent l="0" t="0" r="26035" b="19050"/>
                            <wp:docPr id="83" name="Прямая соединительная линия 83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8262B04" id="Прямая соединительная линия 83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DIrFkhBgIAACEEAAAOAAAAAAAA&#10;AAAAAAAAAC4CAABkcnMvZTJvRG9jLnhtbFBLAQItABQABgAIAAAAIQAbPlgZ2QAAAAEBAAAPAAAA&#10;AAAAAAAAAAAAAGAEAABkcnMvZG93bnJldi54bWxQSwUGAAAAAAQABADzAAAAZ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4FB0D82" w14:textId="64C5E922" w:rsidR="00C83CB5" w:rsidRPr="00C83CB5" w:rsidRDefault="00C83CB5" w:rsidP="00C83CB5">
                  <w:pPr>
                    <w:framePr w:hSpace="180" w:wrap="around" w:hAnchor="margin" w:y="-4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Minsk, Belarus</w:t>
                  </w:r>
                </w:p>
              </w:tc>
            </w:tr>
            <w:tr w:rsidR="00C420C8" w:rsidRPr="005152F2" w14:paraId="3E3E29A7" w14:textId="77777777" w:rsidTr="00470A31">
              <w:trPr>
                <w:trHeight w:val="1072"/>
              </w:trPr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4079E08A" w14:textId="71966E56" w:rsidR="00C420C8" w:rsidRDefault="00A36AC8" w:rsidP="00F143B2">
                  <w:pPr>
                    <w:pStyle w:val="31"/>
                    <w:framePr w:hSpace="180" w:wrap="around" w:hAnchor="margin" w:y="-420"/>
                  </w:pPr>
                  <w:r>
                    <w:rPr>
                      <w:lang w:val="en-US"/>
                    </w:rPr>
                    <w:t>Languages</w:t>
                  </w:r>
                </w:p>
                <w:p w14:paraId="1EA7DC23" w14:textId="77777777" w:rsidR="00C420C8" w:rsidRPr="005A7E57" w:rsidRDefault="00C420C8" w:rsidP="00F143B2">
                  <w:pPr>
                    <w:pStyle w:val="ac"/>
                    <w:framePr w:hSpace="180" w:wrap="around" w:hAnchor="margin" w:y="-420"/>
                  </w:pPr>
                  <w:r>
                    <w:rPr>
                      <w:lang w:bidi="ru-RU"/>
                    </w:rPr>
                    <mc:AlternateContent>
                      <mc:Choice Requires="wps">
                        <w:drawing>
                          <wp:inline distT="0" distB="0" distL="0" distR="0" wp14:anchorId="6F79B4F9" wp14:editId="2B20B4F6">
                            <wp:extent cx="221615" cy="0"/>
                            <wp:effectExtent l="0" t="0" r="26035" b="19050"/>
                            <wp:docPr id="84" name="Прямая соединительная линия 84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4A1BFFD" id="Прямая соединительная линия 84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AXZ/9RBgIAACEEAAAOAAAAAAAA&#10;AAAAAAAAAC4CAABkcnMvZTJvRG9jLnhtbFBLAQItABQABgAIAAAAIQAbPlgZ2QAAAAEBAAAPAAAA&#10;AAAAAAAAAAAAAGAEAABkcnMvZG93bnJldi54bWxQSwUGAAAAAAQABADzAAAAZ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65A7253" w14:textId="3CA75925" w:rsidR="00C420C8" w:rsidRDefault="00A36AC8" w:rsidP="00F143B2">
                  <w:pPr>
                    <w:framePr w:hSpace="180" w:wrap="around" w:hAnchor="margin" w:y="-4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Belarussian</w:t>
                  </w:r>
                </w:p>
                <w:p w14:paraId="20567638" w14:textId="57DB5877" w:rsidR="00A36AC8" w:rsidRDefault="00A36AC8" w:rsidP="00F143B2">
                  <w:pPr>
                    <w:framePr w:hSpace="180" w:wrap="around" w:hAnchor="margin" w:y="-4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Russian</w:t>
                  </w:r>
                </w:p>
                <w:p w14:paraId="28B4E190" w14:textId="1CA1DBE2" w:rsidR="00A36AC8" w:rsidRPr="00A36AC8" w:rsidRDefault="00A36AC8" w:rsidP="00F143B2">
                  <w:pPr>
                    <w:framePr w:hSpace="180" w:wrap="around" w:hAnchor="margin" w:y="-4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English (B2)</w:t>
                  </w:r>
                </w:p>
              </w:tc>
            </w:tr>
          </w:tbl>
          <w:p w14:paraId="4A8B9949" w14:textId="390D9CEE" w:rsidR="00F143B2" w:rsidRDefault="00470A31" w:rsidP="00470A31">
            <w:pPr>
              <w:pStyle w:val="affffff"/>
              <w:jc w:val="both"/>
            </w:pPr>
            <w:r w:rsidRPr="00C420C8">
              <w:rPr>
                <w:noProof/>
                <w:lang w:bidi="ru-RU"/>
              </w:rPr>
              <mc:AlternateContent>
                <mc:Choice Requires="wpg">
                  <w:drawing>
                    <wp:inline distT="0" distB="0" distL="0" distR="0" wp14:anchorId="6440442C" wp14:editId="10842860">
                      <wp:extent cx="329184" cy="329184"/>
                      <wp:effectExtent l="0" t="0" r="13970" b="13970"/>
                      <wp:docPr id="80" name="Группа 37" title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Полилиния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Полилиния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87388A" id="Группа 37" o:spid="_x0000_s1026" alt="Название: Значок телефона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QkTxqYclAAD93gAADgAAAAAAAAAAAAAAAAAuAgAAZHJzL2Uyb0RvYy54bWxQSwECLQAU&#10;AAYACAAAACEAaEcb0NgAAAADAQAADwAAAAAAAAAAAAAAAADhJwAAZHJzL2Rvd25yZXYueG1sUEsF&#10;BgAAAAAEAAQA8wAAAOYoAAAAAA==&#10;">
                      <v:shape id="Полилиния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A4A16D3" w14:textId="0C39648B" w:rsidR="00470A31" w:rsidRPr="00470A31" w:rsidRDefault="00470A31" w:rsidP="00470A31">
            <w:pPr>
              <w:pStyle w:val="31"/>
              <w:jc w:val="both"/>
              <w:rPr>
                <w:lang w:val="en-US"/>
              </w:rPr>
            </w:pPr>
            <w:r>
              <w:rPr>
                <w:lang w:val="en-US"/>
              </w:rPr>
              <w:t>+375 29 867 73 19</w:t>
            </w:r>
          </w:p>
          <w:p w14:paraId="103DB30F" w14:textId="77777777" w:rsidR="00470A31" w:rsidRPr="00470A31" w:rsidRDefault="00470A31" w:rsidP="00F143B2">
            <w:pPr>
              <w:pStyle w:val="31"/>
              <w:rPr>
                <w:lang w:val="en-US"/>
              </w:rPr>
            </w:pPr>
          </w:p>
          <w:p w14:paraId="0464B019" w14:textId="77777777" w:rsidR="00C420C8" w:rsidRDefault="00470A31" w:rsidP="00A36AC8">
            <w:pPr>
              <w:jc w:val="both"/>
              <w:rPr>
                <w:lang w:val="en-US"/>
              </w:rPr>
            </w:pPr>
            <w:r w:rsidRPr="00C420C8">
              <w:rPr>
                <w:noProof/>
                <w:lang w:bidi="ru-RU"/>
              </w:rPr>
              <mc:AlternateContent>
                <mc:Choice Requires="wpg">
                  <w:drawing>
                    <wp:inline distT="0" distB="0" distL="0" distR="0" wp14:anchorId="3D5E85C2" wp14:editId="6E3E3BAA">
                      <wp:extent cx="329184" cy="329184"/>
                      <wp:effectExtent l="0" t="0" r="13970" b="13970"/>
                      <wp:docPr id="49" name="Группа 43" title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Полилиния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Полилиния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E76146" id="Группа 43" o:spid="_x0000_s1026" alt="Название: Значок электронной почты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ujw82fxQAAIRyAAAOAAAAAAAAAAAA&#10;AAAAAC4CAABkcnMvZTJvRG9jLnhtbFBLAQItABQABgAIAAAAIQBoRxvQ2AAAAAMBAAAPAAAAAAAA&#10;AAAAAAAAANkWAABkcnMvZG93bnJldi54bWxQSwUGAAAAAAQABADzAAAA3hcAAAAA&#10;">
                      <v:shape id="Полилиния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Полилиния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764F3C1" w14:textId="1F355601" w:rsidR="00470A31" w:rsidRDefault="00470A31" w:rsidP="00A36AC8">
            <w:pPr>
              <w:jc w:val="both"/>
              <w:rPr>
                <w:lang w:val="en-US"/>
              </w:rPr>
            </w:pPr>
            <w:hyperlink r:id="rId10" w:history="1">
              <w:r w:rsidRPr="00E75B00">
                <w:rPr>
                  <w:rStyle w:val="afff7"/>
                  <w:lang w:val="en-US"/>
                </w:rPr>
                <w:t>annandrasov@gmail.com</w:t>
              </w:r>
            </w:hyperlink>
          </w:p>
          <w:p w14:paraId="76401FB7" w14:textId="77777777" w:rsidR="00470A31" w:rsidRDefault="00470A31" w:rsidP="00A36AC8">
            <w:pPr>
              <w:jc w:val="both"/>
              <w:rPr>
                <w:lang w:val="en-US"/>
              </w:rPr>
            </w:pPr>
          </w:p>
          <w:p w14:paraId="56389DD1" w14:textId="77777777" w:rsidR="00470A31" w:rsidRDefault="00470A31" w:rsidP="00A36AC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TG: @</w:t>
            </w:r>
            <w:proofErr w:type="spellStart"/>
            <w:r>
              <w:rPr>
                <w:lang w:val="en-US"/>
              </w:rPr>
              <w:t>an_nutta</w:t>
            </w:r>
            <w:proofErr w:type="spellEnd"/>
          </w:p>
          <w:p w14:paraId="71D0CB6C" w14:textId="285015F6" w:rsidR="00470A31" w:rsidRPr="00470A31" w:rsidRDefault="00470A31" w:rsidP="00A36AC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GIT:</w:t>
            </w:r>
            <w:r w:rsidR="00C83CB5">
              <w:rPr>
                <w:lang w:val="en-US"/>
              </w:rPr>
              <w:t xml:space="preserve"> </w:t>
            </w:r>
            <w:proofErr w:type="spellStart"/>
            <w:r w:rsidR="00C83CB5">
              <w:rPr>
                <w:lang w:val="en-US"/>
              </w:rPr>
              <w:t>AnnaAndrasovich</w:t>
            </w:r>
            <w:proofErr w:type="spellEnd"/>
          </w:p>
        </w:tc>
        <w:tc>
          <w:tcPr>
            <w:tcW w:w="668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6680"/>
            </w:tblGrid>
            <w:tr w:rsidR="00C420C8" w:rsidRPr="00470A31" w14:paraId="59549845" w14:textId="77777777" w:rsidTr="00A36AC8">
              <w:trPr>
                <w:trHeight w:val="142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B3FFE64" w14:textId="443CAFBC" w:rsidR="00C83CB5" w:rsidRPr="00C83CB5" w:rsidRDefault="00C83CB5" w:rsidP="00C83CB5">
                  <w:pPr>
                    <w:pStyle w:val="21"/>
                    <w:framePr w:hSpace="180" w:wrap="around" w:hAnchor="margin" w:y="-420"/>
                    <w:rPr>
                      <w:b/>
                      <w:bCs/>
                      <w:sz w:val="24"/>
                      <w:lang w:val="en-US"/>
                    </w:rPr>
                  </w:pPr>
                  <w:r w:rsidRPr="00C83CB5">
                    <w:rPr>
                      <w:b/>
                      <w:bCs/>
                      <w:sz w:val="24"/>
                      <w:lang w:val="en-US"/>
                    </w:rPr>
                    <w:t>courses</w:t>
                  </w:r>
                </w:p>
                <w:p w14:paraId="1454DBE0" w14:textId="77777777" w:rsidR="00C83CB5" w:rsidRDefault="00C83CB5" w:rsidP="00C83CB5">
                  <w:pPr>
                    <w:framePr w:hSpace="180" w:wrap="around" w:hAnchor="margin" w:y="-420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EPAM:</w:t>
                  </w:r>
                </w:p>
                <w:p w14:paraId="3AD93C34" w14:textId="77777777" w:rsidR="00C83CB5" w:rsidRDefault="00C83CB5" w:rsidP="00C83CB5">
                  <w:pPr>
                    <w:pStyle w:val="affff3"/>
                    <w:framePr w:hSpace="180" w:wrap="around" w:hAnchor="margin" w:y="-420"/>
                    <w:numPr>
                      <w:ilvl w:val="0"/>
                      <w:numId w:val="11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Version Control with Git</w:t>
                  </w:r>
                </w:p>
                <w:p w14:paraId="1E290117" w14:textId="77777777" w:rsidR="00C83CB5" w:rsidRDefault="00C83CB5" w:rsidP="00C83CB5">
                  <w:pPr>
                    <w:pStyle w:val="affff3"/>
                    <w:framePr w:hSpace="180" w:wrap="around" w:hAnchor="margin" w:y="-420"/>
                    <w:numPr>
                      <w:ilvl w:val="0"/>
                      <w:numId w:val="11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 Warm-Up (2023)</w:t>
                  </w:r>
                </w:p>
                <w:p w14:paraId="28E0F646" w14:textId="1367B81B" w:rsidR="00C83CB5" w:rsidRPr="00C83CB5" w:rsidRDefault="00C83CB5" w:rsidP="00C83CB5">
                  <w:pPr>
                    <w:pStyle w:val="affff3"/>
                    <w:framePr w:hSpace="180" w:wrap="around" w:hAnchor="margin" w:y="-420"/>
                    <w:numPr>
                      <w:ilvl w:val="0"/>
                      <w:numId w:val="11"/>
                    </w:num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.NET Development (2021)</w:t>
                  </w:r>
                </w:p>
              </w:tc>
            </w:tr>
            <w:tr w:rsidR="00C420C8" w:rsidRPr="00A36AC8" w14:paraId="0D354D18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D627BCA" w14:textId="41DEB2D6" w:rsidR="00C420C8" w:rsidRPr="00F143B2" w:rsidRDefault="00F143B2" w:rsidP="00F143B2">
                  <w:pPr>
                    <w:pStyle w:val="21"/>
                    <w:framePr w:hSpace="180" w:wrap="around" w:hAnchor="margin" w:y="-420"/>
                    <w:rPr>
                      <w:lang w:val="en-US"/>
                    </w:rPr>
                  </w:pPr>
                  <w:r w:rsidRPr="00C83CB5">
                    <w:rPr>
                      <w:b/>
                      <w:bCs/>
                      <w:lang w:val="en-US"/>
                    </w:rPr>
                    <w:t>EDUCATION</w:t>
                  </w:r>
                </w:p>
                <w:p w14:paraId="20141FA2" w14:textId="77777777" w:rsidR="007628AB" w:rsidRDefault="00F143B2" w:rsidP="007628AB">
                  <w:pPr>
                    <w:pStyle w:val="41"/>
                    <w:framePr w:hSpace="180" w:wrap="around" w:hAnchor="margin" w:y="-4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BSU 2022-2026 </w:t>
                  </w:r>
                </w:p>
                <w:p w14:paraId="69F46F7A" w14:textId="3F0E5708" w:rsidR="00C420C8" w:rsidRDefault="00F143B2" w:rsidP="007628AB">
                  <w:pPr>
                    <w:pStyle w:val="41"/>
                    <w:framePr w:hSpace="180" w:wrap="around" w:hAnchor="margin" w:y="-420"/>
                    <w:rPr>
                      <w:b w:val="0"/>
                      <w:bCs/>
                      <w:lang w:val="en-US"/>
                    </w:rPr>
                  </w:pPr>
                  <w:r w:rsidRPr="007628AB">
                    <w:rPr>
                      <w:b w:val="0"/>
                      <w:bCs/>
                      <w:lang w:val="en-US"/>
                    </w:rPr>
                    <w:t>Facultiy of Applied Math</w:t>
                  </w:r>
                  <w:r w:rsidR="002D4191" w:rsidRPr="007628AB">
                    <w:rPr>
                      <w:b w:val="0"/>
                      <w:bCs/>
                      <w:lang w:val="en-US"/>
                    </w:rPr>
                    <w:t xml:space="preserve"> and Informatics</w:t>
                  </w:r>
                </w:p>
                <w:p w14:paraId="242D9BD5" w14:textId="13F846BC" w:rsidR="007628AB" w:rsidRPr="007628AB" w:rsidRDefault="007628AB" w:rsidP="007628AB">
                  <w:pPr>
                    <w:pStyle w:val="41"/>
                    <w:framePr w:hSpace="180" w:wrap="around" w:hAnchor="margin" w:y="-420"/>
                    <w:rPr>
                      <w:sz w:val="20"/>
                      <w:szCs w:val="20"/>
                      <w:lang w:val="en-US"/>
                    </w:rPr>
                  </w:pPr>
                  <w:r w:rsidRPr="007628AB">
                    <w:rPr>
                      <w:b w:val="0"/>
                      <w:bCs/>
                      <w:sz w:val="20"/>
                      <w:szCs w:val="20"/>
                      <w:lang w:val="en-US"/>
                    </w:rPr>
                    <w:t>Bachelor’s Degree</w:t>
                  </w:r>
                </w:p>
                <w:p w14:paraId="21E7464E" w14:textId="77777777" w:rsidR="00A36AC8" w:rsidRPr="00A36AC8" w:rsidRDefault="00A36AC8" w:rsidP="00A36AC8">
                  <w:pPr>
                    <w:framePr w:hSpace="180" w:wrap="around" w:hAnchor="margin" w:y="-420"/>
                    <w:rPr>
                      <w:lang w:val="en-US"/>
                    </w:rPr>
                  </w:pPr>
                </w:p>
                <w:p w14:paraId="0F64895B" w14:textId="77777777" w:rsidR="00A36AC8" w:rsidRPr="00C83CB5" w:rsidRDefault="00A36AC8" w:rsidP="00A36AC8">
                  <w:pPr>
                    <w:pStyle w:val="21"/>
                    <w:rPr>
                      <w:b/>
                      <w:bCs/>
                      <w:lang w:val="en-US"/>
                    </w:rPr>
                  </w:pPr>
                  <w:r w:rsidRPr="00C83CB5">
                    <w:rPr>
                      <w:b/>
                      <w:bCs/>
                      <w:lang w:val="en-US"/>
                    </w:rPr>
                    <w:t>HARD SKILLS</w:t>
                  </w:r>
                </w:p>
                <w:p w14:paraId="7C6880F7" w14:textId="77777777" w:rsidR="00C83CB5" w:rsidRDefault="00A36AC8" w:rsidP="00C83CB5">
                  <w:pPr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C83CB5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Programming languages: </w:t>
                  </w:r>
                  <w:r w:rsidR="00C83CB5" w:rsidRPr="00C83CB5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="00C83CB5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   </w:t>
                  </w:r>
                  <w:r w:rsidR="00C83CB5" w:rsidRPr="00C83CB5">
                    <w:rPr>
                      <w:b/>
                      <w:bCs/>
                      <w:sz w:val="24"/>
                      <w:szCs w:val="24"/>
                      <w:lang w:val="en-US"/>
                    </w:rPr>
                    <w:t>OS:</w:t>
                  </w:r>
                  <w:r w:rsidR="00C83CB5" w:rsidRPr="00C83CB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51D45D3B" w14:textId="4FE4BDB6" w:rsidR="00C83CB5" w:rsidRPr="00C83CB5" w:rsidRDefault="00C83CB5" w:rsidP="00C83CB5">
                  <w:pPr>
                    <w:pStyle w:val="affff3"/>
                    <w:numPr>
                      <w:ilvl w:val="0"/>
                      <w:numId w:val="12"/>
                    </w:numPr>
                    <w:jc w:val="both"/>
                    <w:rPr>
                      <w:lang w:val="en-US"/>
                    </w:rPr>
                  </w:pPr>
                  <w:r w:rsidRPr="00C83CB5">
                    <w:rPr>
                      <w:lang w:val="en-US"/>
                    </w:rPr>
                    <w:t>C++</w:t>
                  </w:r>
                  <w:proofErr w:type="gramStart"/>
                  <w:r w:rsidRPr="00C83CB5">
                    <w:rPr>
                      <w:lang w:val="en-US"/>
                    </w:rPr>
                    <w:t xml:space="preserve">   </w:t>
                  </w:r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Unit Testing, Boost)</w:t>
                  </w:r>
                  <w:r w:rsidRPr="00C83CB5">
                    <w:rPr>
                      <w:lang w:val="en-US"/>
                    </w:rPr>
                    <w:t xml:space="preserve">                                    </w:t>
                  </w:r>
                  <w:r w:rsidRPr="00C83CB5">
                    <w:rPr>
                      <w:lang w:val="en-US"/>
                    </w:rPr>
                    <w:t>Windows</w:t>
                  </w:r>
                </w:p>
                <w:p w14:paraId="4DDE775A" w14:textId="77777777" w:rsidR="00C83CB5" w:rsidRDefault="00A36AC8" w:rsidP="00C83CB5">
                  <w:pPr>
                    <w:pStyle w:val="affff3"/>
                    <w:framePr w:hSpace="180" w:wrap="around" w:hAnchor="margin" w:y="-420"/>
                    <w:numPr>
                      <w:ilvl w:val="0"/>
                      <w:numId w:val="12"/>
                    </w:numPr>
                    <w:jc w:val="both"/>
                    <w:rPr>
                      <w:lang w:val="en-US"/>
                    </w:rPr>
                  </w:pPr>
                  <w:r w:rsidRPr="00C83CB5">
                    <w:rPr>
                      <w:lang w:val="en-US"/>
                    </w:rPr>
                    <w:t>C#</w:t>
                  </w:r>
                </w:p>
                <w:p w14:paraId="56E3AE3B" w14:textId="6D4FEA4F" w:rsidR="00C83CB5" w:rsidRDefault="00A36AC8" w:rsidP="00C83CB5">
                  <w:pPr>
                    <w:pStyle w:val="affff3"/>
                    <w:framePr w:hSpace="180" w:wrap="around" w:hAnchor="margin" w:y="-420"/>
                    <w:numPr>
                      <w:ilvl w:val="0"/>
                      <w:numId w:val="12"/>
                    </w:numPr>
                    <w:jc w:val="both"/>
                    <w:rPr>
                      <w:lang w:val="en-US"/>
                    </w:rPr>
                  </w:pPr>
                  <w:r w:rsidRPr="00C83CB5">
                    <w:rPr>
                      <w:lang w:val="en-US"/>
                    </w:rPr>
                    <w:t xml:space="preserve"> Java</w:t>
                  </w:r>
                  <w:r w:rsidR="00C83CB5">
                    <w:rPr>
                      <w:lang w:val="en-US"/>
                    </w:rPr>
                    <w:t xml:space="preserve"> (JUnit, Maven)</w:t>
                  </w:r>
                </w:p>
                <w:p w14:paraId="274ACADF" w14:textId="09E2A514" w:rsidR="00A36AC8" w:rsidRPr="00C83CB5" w:rsidRDefault="00A36AC8" w:rsidP="00C83CB5">
                  <w:pPr>
                    <w:pStyle w:val="affff3"/>
                    <w:framePr w:hSpace="180" w:wrap="around" w:hAnchor="margin" w:y="-420"/>
                    <w:numPr>
                      <w:ilvl w:val="0"/>
                      <w:numId w:val="12"/>
                    </w:numPr>
                    <w:jc w:val="both"/>
                    <w:rPr>
                      <w:lang w:val="en-US"/>
                    </w:rPr>
                  </w:pPr>
                  <w:r w:rsidRPr="00C83CB5">
                    <w:rPr>
                      <w:lang w:val="en-US"/>
                    </w:rPr>
                    <w:t xml:space="preserve"> Assembler</w:t>
                  </w:r>
                </w:p>
                <w:p w14:paraId="4DB74BBF" w14:textId="77777777" w:rsidR="00C83CB5" w:rsidRDefault="00C83CB5" w:rsidP="00C83CB5">
                  <w:pPr>
                    <w:pStyle w:val="affff3"/>
                    <w:framePr w:hSpace="180" w:wrap="around" w:hAnchor="margin" w:y="-420"/>
                    <w:jc w:val="both"/>
                    <w:rPr>
                      <w:lang w:val="en-US"/>
                    </w:rPr>
                  </w:pPr>
                </w:p>
                <w:p w14:paraId="4E1E9CFD" w14:textId="77777777" w:rsidR="00C83CB5" w:rsidRDefault="00A36AC8" w:rsidP="00C83CB5">
                  <w:pPr>
                    <w:framePr w:hSpace="180" w:wrap="around" w:hAnchor="margin" w:y="-420"/>
                    <w:rPr>
                      <w:lang w:val="en-US"/>
                    </w:rPr>
                  </w:pPr>
                  <w:r w:rsidRPr="00C83CB5">
                    <w:rPr>
                      <w:b/>
                      <w:bCs/>
                      <w:sz w:val="24"/>
                      <w:szCs w:val="24"/>
                      <w:lang w:val="en-US"/>
                    </w:rPr>
                    <w:t>Tools:</w:t>
                  </w:r>
                  <w:r w:rsidRPr="00C83CB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QT, Git, VS 22, IntelliJ 22, Maven, Junit</w:t>
                  </w:r>
                  <w:r w:rsidR="00C83CB5">
                    <w:rPr>
                      <w:lang w:val="en-US"/>
                    </w:rPr>
                    <w:t xml:space="preserve">, </w:t>
                  </w:r>
                  <w:proofErr w:type="spellStart"/>
                  <w:r w:rsidR="00C83CB5">
                    <w:rPr>
                      <w:lang w:val="en-US"/>
                    </w:rPr>
                    <w:t>WinAPI</w:t>
                  </w:r>
                  <w:proofErr w:type="spellEnd"/>
                </w:p>
                <w:p w14:paraId="57E67440" w14:textId="77777777" w:rsidR="00C83CB5" w:rsidRDefault="00C83CB5" w:rsidP="00C83CB5">
                  <w:pPr>
                    <w:framePr w:hSpace="180" w:wrap="around" w:hAnchor="margin" w:y="-420"/>
                    <w:rPr>
                      <w:lang w:val="en-US"/>
                    </w:rPr>
                  </w:pPr>
                </w:p>
                <w:p w14:paraId="61657B3A" w14:textId="07796A0F" w:rsidR="00A36AC8" w:rsidRPr="00A36AC8" w:rsidRDefault="00C83CB5" w:rsidP="00C83CB5">
                  <w:pPr>
                    <w:framePr w:hSpace="180" w:wrap="around" w:hAnchor="margin" w:y="-4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="00A36AC8">
                    <w:rPr>
                      <w:lang w:val="en-US"/>
                    </w:rPr>
                    <w:t>OOP, Multithreading, Unit testing, Patterns</w:t>
                  </w:r>
                </w:p>
              </w:tc>
            </w:tr>
            <w:tr w:rsidR="00C420C8" w:rsidRPr="00A36AC8" w14:paraId="20D09910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08A0EDD4" w14:textId="3A5CA64C" w:rsidR="00C420C8" w:rsidRPr="00A36AC8" w:rsidRDefault="00C420C8" w:rsidP="00F143B2">
                  <w:pPr>
                    <w:framePr w:hSpace="180" w:wrap="around" w:hAnchor="margin" w:y="-420"/>
                    <w:rPr>
                      <w:lang w:val="en-US"/>
                    </w:rPr>
                  </w:pPr>
                </w:p>
              </w:tc>
            </w:tr>
          </w:tbl>
          <w:p w14:paraId="3423BC7E" w14:textId="77777777" w:rsidR="00A36AC8" w:rsidRPr="00A36AC8" w:rsidRDefault="00A36AC8" w:rsidP="00A36AC8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SOFT SKILLS</w:t>
            </w:r>
          </w:p>
          <w:p w14:paraId="5A02EAB0" w14:textId="77777777" w:rsidR="00A36AC8" w:rsidRDefault="00A36AC8" w:rsidP="00A36AC8">
            <w:pPr>
              <w:rPr>
                <w:lang w:val="en-US"/>
              </w:rPr>
            </w:pPr>
            <w:r>
              <w:rPr>
                <w:lang w:val="en-US"/>
              </w:rPr>
              <w:t>Problem solving skills</w:t>
            </w:r>
          </w:p>
          <w:p w14:paraId="3D3EDC2A" w14:textId="71B84A7A" w:rsidR="00C420C8" w:rsidRDefault="00A36AC8" w:rsidP="00A36AC8">
            <w:pPr>
              <w:rPr>
                <w:lang w:val="en-US"/>
              </w:rPr>
            </w:pPr>
            <w:r>
              <w:rPr>
                <w:lang w:val="en-US"/>
              </w:rPr>
              <w:t>Ability to work in a team</w:t>
            </w:r>
          </w:p>
          <w:p w14:paraId="460E2055" w14:textId="68EDD7C4" w:rsidR="007628AB" w:rsidRDefault="007628AB" w:rsidP="00A36AC8">
            <w:pPr>
              <w:rPr>
                <w:lang w:val="en-US"/>
              </w:rPr>
            </w:pPr>
            <w:r>
              <w:rPr>
                <w:lang w:val="en-US"/>
              </w:rPr>
              <w:t>Quickly adapt to changes</w:t>
            </w:r>
          </w:p>
          <w:p w14:paraId="7D8CB361" w14:textId="36BE4A8D" w:rsidR="007628AB" w:rsidRPr="005152F2" w:rsidRDefault="007628AB" w:rsidP="00A36AC8"/>
        </w:tc>
      </w:tr>
    </w:tbl>
    <w:p w14:paraId="0BE027B2" w14:textId="691D9E49" w:rsidR="003F5FDB" w:rsidRDefault="003F5FDB" w:rsidP="00C83CB5">
      <w:pPr>
        <w:pStyle w:val="31"/>
        <w:jc w:val="both"/>
      </w:pPr>
    </w:p>
    <w:sectPr w:rsidR="003F5FDB" w:rsidSect="00EE3596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CFDDE" w14:textId="77777777" w:rsidR="00880370" w:rsidRDefault="00880370" w:rsidP="003856C9">
      <w:pPr>
        <w:spacing w:after="0"/>
      </w:pPr>
      <w:r>
        <w:separator/>
      </w:r>
    </w:p>
  </w:endnote>
  <w:endnote w:type="continuationSeparator" w:id="0">
    <w:p w14:paraId="360E9265" w14:textId="77777777" w:rsidR="00880370" w:rsidRDefault="00880370" w:rsidP="003856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E890E" w14:textId="77777777" w:rsidR="003856C9" w:rsidRDefault="007803B7" w:rsidP="007803B7">
    <w:pPr>
      <w:pStyle w:val="a7"/>
    </w:pPr>
    <w:r w:rsidRPr="00DC79BB">
      <w:rPr>
        <w:noProof/>
        <w:lang w:bidi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15BFF0B" wp14:editId="4153E83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CF18797" id="Группа 4" o:spid="_x0000_s1026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3F5FDB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18B6A" w14:textId="77777777" w:rsidR="001765FE" w:rsidRDefault="00DC79BB">
    <w:pPr>
      <w:pStyle w:val="a7"/>
    </w:pPr>
    <w:r w:rsidRPr="00DC79BB">
      <w:rPr>
        <w:noProof/>
        <w:lang w:bidi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505E76F" wp14:editId="4E8C40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DD06389" id="Группа 4" o:spid="_x0000_s1026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87942" w14:textId="77777777" w:rsidR="00880370" w:rsidRDefault="00880370" w:rsidP="003856C9">
      <w:pPr>
        <w:spacing w:after="0"/>
      </w:pPr>
      <w:r>
        <w:separator/>
      </w:r>
    </w:p>
  </w:footnote>
  <w:footnote w:type="continuationSeparator" w:id="0">
    <w:p w14:paraId="484686F7" w14:textId="77777777" w:rsidR="00880370" w:rsidRDefault="00880370" w:rsidP="003856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9FAE5" w14:textId="77777777" w:rsidR="003856C9" w:rsidRDefault="007803B7">
    <w:pPr>
      <w:pStyle w:val="a5"/>
    </w:pPr>
    <w:r w:rsidRPr="00DC79BB">
      <w:rPr>
        <w:noProof/>
        <w:lang w:bidi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9CF21BD" wp14:editId="5A4E1A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DFCBABB" id="Группа 17" o:spid="_x0000_s1026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C43B9" w14:textId="77777777" w:rsidR="00DC79BB" w:rsidRDefault="00DC79BB">
    <w:pPr>
      <w:pStyle w:val="a5"/>
    </w:pPr>
    <w:r w:rsidRPr="00DC79BB">
      <w:rPr>
        <w:noProof/>
        <w:lang w:bidi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B01628C" wp14:editId="0F2E79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23C7943" id="Группа 17" o:spid="_x0000_s1026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01440F"/>
    <w:multiLevelType w:val="hybridMultilevel"/>
    <w:tmpl w:val="260E69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0755A"/>
    <w:multiLevelType w:val="hybridMultilevel"/>
    <w:tmpl w:val="7304CF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B2"/>
    <w:rsid w:val="0001360B"/>
    <w:rsid w:val="00052BE1"/>
    <w:rsid w:val="0007412A"/>
    <w:rsid w:val="000E08D5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D4191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0A31"/>
    <w:rsid w:val="00473EF8"/>
    <w:rsid w:val="004760E5"/>
    <w:rsid w:val="004A64E0"/>
    <w:rsid w:val="004D03FF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628AB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80370"/>
    <w:rsid w:val="008C7CA2"/>
    <w:rsid w:val="008F6337"/>
    <w:rsid w:val="00914DAF"/>
    <w:rsid w:val="0093286E"/>
    <w:rsid w:val="009D1627"/>
    <w:rsid w:val="009E5EC2"/>
    <w:rsid w:val="00A36AC8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705AB"/>
    <w:rsid w:val="00C83CB5"/>
    <w:rsid w:val="00CE6306"/>
    <w:rsid w:val="00D11C4D"/>
    <w:rsid w:val="00D5067A"/>
    <w:rsid w:val="00DC0F74"/>
    <w:rsid w:val="00DC79BB"/>
    <w:rsid w:val="00DF0A0F"/>
    <w:rsid w:val="00E34D58"/>
    <w:rsid w:val="00E63B17"/>
    <w:rsid w:val="00E941EF"/>
    <w:rsid w:val="00EB1C1B"/>
    <w:rsid w:val="00EE3596"/>
    <w:rsid w:val="00F077AE"/>
    <w:rsid w:val="00F143B2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40D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63B17"/>
    <w:pPr>
      <w:spacing w:line="240" w:lineRule="auto"/>
    </w:pPr>
    <w:rPr>
      <w:rFonts w:ascii="Calibri" w:hAnsi="Calibri"/>
    </w:rPr>
  </w:style>
  <w:style w:type="paragraph" w:styleId="1">
    <w:name w:val="heading 1"/>
    <w:basedOn w:val="a1"/>
    <w:link w:val="10"/>
    <w:uiPriority w:val="9"/>
    <w:qFormat/>
    <w:rsid w:val="00E63B1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E63B1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/>
      <w:contextualSpacing/>
      <w:outlineLvl w:val="1"/>
    </w:pPr>
    <w:rPr>
      <w:rFonts w:eastAsiaTheme="majorEastAsia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E63B17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E63B17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E63B17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63B17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/>
    </w:pPr>
  </w:style>
  <w:style w:type="character" w:customStyle="1" w:styleId="a6">
    <w:name w:val="Верхний колонтитул Знак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/>
      <w:ind w:right="-331"/>
      <w:jc w:val="right"/>
    </w:pPr>
  </w:style>
  <w:style w:type="character" w:customStyle="1" w:styleId="a8">
    <w:name w:val="Нижний колонтитул Знак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2"/>
    <w:link w:val="21"/>
    <w:uiPriority w:val="9"/>
    <w:rsid w:val="00E63B17"/>
    <w:rPr>
      <w:rFonts w:ascii="Calibri" w:eastAsiaTheme="majorEastAsia" w:hAnsi="Calibr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E63B17"/>
    <w:rPr>
      <w:rFonts w:ascii="Calibri" w:eastAsiaTheme="majorEastAsia" w:hAnsi="Calibri" w:cstheme="majorBidi"/>
      <w:caps/>
      <w:sz w:val="44"/>
      <w:szCs w:val="32"/>
    </w:rPr>
  </w:style>
  <w:style w:type="character" w:customStyle="1" w:styleId="32">
    <w:name w:val="Заголовок 3 Знак"/>
    <w:basedOn w:val="a2"/>
    <w:link w:val="31"/>
    <w:uiPriority w:val="9"/>
    <w:rsid w:val="00E63B17"/>
    <w:rPr>
      <w:rFonts w:ascii="Calibri" w:eastAsiaTheme="majorEastAsia" w:hAnsi="Calibri" w:cstheme="majorBidi"/>
      <w:caps/>
      <w:szCs w:val="24"/>
    </w:rPr>
  </w:style>
  <w:style w:type="character" w:customStyle="1" w:styleId="42">
    <w:name w:val="Заголовок 4 Знак"/>
    <w:basedOn w:val="a2"/>
    <w:link w:val="41"/>
    <w:uiPriority w:val="9"/>
    <w:rsid w:val="00E63B17"/>
    <w:rPr>
      <w:rFonts w:ascii="Calibri" w:eastAsiaTheme="majorEastAsia" w:hAnsi="Calibr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rsid w:val="00E63B17"/>
    <w:rPr>
      <w:rFonts w:ascii="Calibri" w:eastAsiaTheme="majorEastAsia" w:hAnsi="Calibri" w:cstheme="majorBidi"/>
    </w:rPr>
  </w:style>
  <w:style w:type="paragraph" w:styleId="ab">
    <w:name w:val="No Spacing"/>
    <w:uiPriority w:val="12"/>
    <w:qFormat/>
    <w:rsid w:val="00E63B17"/>
    <w:pPr>
      <w:spacing w:after="0" w:line="240" w:lineRule="auto"/>
    </w:pPr>
    <w:rPr>
      <w:rFonts w:ascii="Calibri" w:hAnsi="Calibri"/>
    </w:rPr>
  </w:style>
  <w:style w:type="paragraph" w:customStyle="1" w:styleId="ac">
    <w:name w:val="Графическая линия"/>
    <w:basedOn w:val="a1"/>
    <w:next w:val="a1"/>
    <w:uiPriority w:val="11"/>
    <w:qFormat/>
    <w:rsid w:val="00616FF4"/>
    <w:pPr>
      <w:spacing w:after="0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Дата Знак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841714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841714"/>
    <w:rPr>
      <w:szCs w:val="20"/>
    </w:rPr>
  </w:style>
  <w:style w:type="table" w:styleId="-13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0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0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-520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0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E63B17"/>
    <w:rPr>
      <w:rFonts w:ascii="Calibri" w:eastAsiaTheme="majorEastAsia" w:hAnsi="Calibr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7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841714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841714"/>
    <w:rPr>
      <w:i/>
      <w:iCs/>
      <w:color w:val="37B6AE" w:themeColor="accent1"/>
    </w:rPr>
  </w:style>
  <w:style w:type="character" w:styleId="af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841714"/>
  </w:style>
  <w:style w:type="paragraph" w:styleId="af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-1a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121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1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1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1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841714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841714"/>
    <w:pPr>
      <w:spacing w:after="0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841714"/>
  </w:style>
  <w:style w:type="character" w:styleId="affffc">
    <w:name w:val="page number"/>
    <w:basedOn w:val="a2"/>
    <w:uiPriority w:val="99"/>
    <w:semiHidden/>
    <w:unhideWhenUsed/>
    <w:rsid w:val="00841714"/>
  </w:style>
  <w:style w:type="table" w:styleId="15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841714"/>
    <w:pPr>
      <w:spacing w:after="0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841714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Приветствие Знак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Графический объект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Графический объект (знак)"/>
    <w:basedOn w:val="a2"/>
    <w:link w:val="affffff"/>
    <w:uiPriority w:val="10"/>
    <w:rsid w:val="00C420C8"/>
  </w:style>
  <w:style w:type="character" w:styleId="affffff1">
    <w:name w:val="Unresolved Mention"/>
    <w:basedOn w:val="a2"/>
    <w:uiPriority w:val="99"/>
    <w:semiHidden/>
    <w:unhideWhenUsed/>
    <w:rsid w:val="00470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nandrasov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&#1050;&#1088;&#1077;&#1072;&#1090;&#1080;&#1074;&#1085;&#1086;&#1077;%20&#1088;&#1077;&#1079;&#1102;&#1084;&#1077;,%20&#1088;&#1072;&#1079;&#1088;&#1072;&#1073;&#1086;&#1090;&#1072;&#1085;&#1085;&#1086;&#1077;%20&#1082;&#1086;&#1084;&#1087;&#1072;&#1085;&#1080;&#1077;&#1081;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резюме, разработанное компанией MOO.dotx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2024-01-15T17:30:00Z</dcterms:created>
  <dcterms:modified xsi:type="dcterms:W3CDTF">2024-01-15T20:24:00Z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