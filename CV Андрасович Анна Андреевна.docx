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C49F" w14:textId="77777777" w:rsidR="00C55D85" w:rsidRDefault="00C55D85" w:rsidP="00DD5F82">
      <w:pPr>
        <w:pStyle w:val="af2"/>
      </w:pPr>
    </w:p>
    <w:tbl>
      <w:tblPr>
        <w:tblStyle w:val="a8"/>
        <w:tblW w:w="44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32"/>
        <w:gridCol w:w="3310"/>
        <w:gridCol w:w="2772"/>
        <w:gridCol w:w="2050"/>
        <w:gridCol w:w="376"/>
      </w:tblGrid>
      <w:tr w:rsidR="00DD5F82" w14:paraId="79EB494F" w14:textId="77777777" w:rsidTr="007D760F">
        <w:trPr>
          <w:trHeight w:val="3249"/>
        </w:trPr>
        <w:tc>
          <w:tcPr>
            <w:tcW w:w="832" w:type="dxa"/>
            <w:tcBorders>
              <w:bottom w:val="single" w:sz="18" w:space="0" w:color="648276" w:themeColor="accent5"/>
            </w:tcBorders>
          </w:tcPr>
          <w:p w14:paraId="5A07C55A" w14:textId="77777777" w:rsidR="00DD5F82" w:rsidRDefault="00DD5F82" w:rsidP="00B20DFA"/>
        </w:tc>
        <w:tc>
          <w:tcPr>
            <w:tcW w:w="8132" w:type="dxa"/>
            <w:gridSpan w:val="3"/>
            <w:tcBorders>
              <w:bottom w:val="single" w:sz="18" w:space="0" w:color="648276" w:themeColor="accent5"/>
            </w:tcBorders>
          </w:tcPr>
          <w:p w14:paraId="772AF35F" w14:textId="3B783E9E" w:rsidR="00DD5F82" w:rsidRPr="00F316AD" w:rsidRDefault="0050538B" w:rsidP="0050538B">
            <w:pPr>
              <w:pStyle w:val="a9"/>
              <w:jc w:val="center"/>
            </w:pPr>
            <w:proofErr w:type="spellStart"/>
            <w:r>
              <w:t>Андрасович</w:t>
            </w:r>
            <w:proofErr w:type="spellEnd"/>
            <w:r>
              <w:t xml:space="preserve"> Анна Андреевна</w:t>
            </w:r>
          </w:p>
          <w:p w14:paraId="45C77002" w14:textId="7893A103" w:rsidR="00DD5F82" w:rsidRDefault="00DD5F82" w:rsidP="00B20DFA">
            <w:pPr>
              <w:pStyle w:val="ab"/>
            </w:pPr>
          </w:p>
        </w:tc>
        <w:tc>
          <w:tcPr>
            <w:tcW w:w="376" w:type="dxa"/>
            <w:tcBorders>
              <w:bottom w:val="single" w:sz="18" w:space="0" w:color="648276" w:themeColor="accent5"/>
            </w:tcBorders>
          </w:tcPr>
          <w:p w14:paraId="0F20D72B" w14:textId="77777777" w:rsidR="00DD5F82" w:rsidRDefault="00DD5F82" w:rsidP="00B20DFA"/>
        </w:tc>
      </w:tr>
      <w:tr w:rsidR="00DD5F82" w14:paraId="555B9662" w14:textId="77777777" w:rsidTr="007D760F">
        <w:trPr>
          <w:trHeight w:val="398"/>
        </w:trPr>
        <w:tc>
          <w:tcPr>
            <w:tcW w:w="4142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26860D9" w14:textId="77777777" w:rsidR="00DD5F82" w:rsidRDefault="00DD5F82" w:rsidP="00B20DFA"/>
        </w:tc>
        <w:tc>
          <w:tcPr>
            <w:tcW w:w="277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9583622" w14:textId="77777777" w:rsidR="00DD5F82" w:rsidRDefault="00DD5F82" w:rsidP="00B20DFA"/>
        </w:tc>
        <w:tc>
          <w:tcPr>
            <w:tcW w:w="2426" w:type="dxa"/>
            <w:gridSpan w:val="2"/>
            <w:tcBorders>
              <w:top w:val="single" w:sz="18" w:space="0" w:color="648276" w:themeColor="accent5"/>
            </w:tcBorders>
          </w:tcPr>
          <w:p w14:paraId="18216CE7" w14:textId="77777777" w:rsidR="00DD5F82" w:rsidRDefault="00DD5F82" w:rsidP="00B20DFA"/>
        </w:tc>
      </w:tr>
      <w:tr w:rsidR="0050538B" w14:paraId="747BE445" w14:textId="77777777" w:rsidTr="007D760F">
        <w:trPr>
          <w:trHeight w:val="6482"/>
        </w:trPr>
        <w:tc>
          <w:tcPr>
            <w:tcW w:w="4142" w:type="dxa"/>
            <w:gridSpan w:val="2"/>
            <w:tcBorders>
              <w:right w:val="single" w:sz="18" w:space="0" w:color="648276" w:themeColor="accent5"/>
            </w:tcBorders>
          </w:tcPr>
          <w:p w14:paraId="35A51DD8" w14:textId="77777777" w:rsidR="0050538B" w:rsidRPr="007D760F" w:rsidRDefault="0050538B" w:rsidP="0050538B">
            <w:pPr>
              <w:pStyle w:val="1"/>
              <w:rPr>
                <w:sz w:val="32"/>
                <w:szCs w:val="26"/>
              </w:rPr>
            </w:pPr>
            <w:sdt>
              <w:sdtPr>
                <w:rPr>
                  <w:sz w:val="32"/>
                  <w:szCs w:val="26"/>
                </w:rPr>
                <w:id w:val="1604447469"/>
                <w:placeholder>
                  <w:docPart w:val="A32B4789DA31470FB9FD917EAE125E72"/>
                </w:placeholder>
                <w:temporary/>
                <w:showingPlcHdr/>
                <w15:appearance w15:val="hidden"/>
                <w:text/>
              </w:sdtPr>
              <w:sdtContent>
                <w:r w:rsidRPr="007D760F">
                  <w:rPr>
                    <w:sz w:val="32"/>
                    <w:szCs w:val="26"/>
                    <w:lang w:bidi="ru-RU"/>
                  </w:rPr>
                  <w:t>Контактные данные</w:t>
                </w:r>
              </w:sdtContent>
            </w:sdt>
          </w:p>
          <w:p w14:paraId="685E3396" w14:textId="0BC2F050" w:rsidR="0050538B" w:rsidRPr="007D760F" w:rsidRDefault="0050538B" w:rsidP="0050538B">
            <w:pPr>
              <w:pStyle w:val="3"/>
              <w:jc w:val="right"/>
              <w:rPr>
                <w:noProof/>
                <w:sz w:val="28"/>
                <w:szCs w:val="28"/>
              </w:rPr>
            </w:pPr>
          </w:p>
          <w:sdt>
            <w:sdtPr>
              <w:rPr>
                <w:noProof/>
                <w:sz w:val="28"/>
                <w:szCs w:val="28"/>
              </w:rPr>
              <w:id w:val="1111563247"/>
              <w:placeholder>
                <w:docPart w:val="70BA231F29704D42B5C23275B7B0420D"/>
              </w:placeholder>
              <w:temporary/>
              <w:showingPlcHdr/>
              <w15:appearance w15:val="hidden"/>
            </w:sdtPr>
            <w:sdtContent>
              <w:p w14:paraId="00EDF449" w14:textId="77777777" w:rsidR="0050538B" w:rsidRPr="007D760F" w:rsidRDefault="0050538B" w:rsidP="0050538B">
                <w:pPr>
                  <w:jc w:val="right"/>
                  <w:rPr>
                    <w:noProof/>
                    <w:sz w:val="28"/>
                    <w:szCs w:val="28"/>
                  </w:rPr>
                </w:pPr>
                <w:r w:rsidRPr="007D760F">
                  <w:rPr>
                    <w:noProof/>
                    <w:sz w:val="28"/>
                    <w:szCs w:val="28"/>
                    <w:lang w:bidi="ru-RU"/>
                  </w:rPr>
                  <w:t>ТЕЛЕФОН:</w:t>
                </w:r>
              </w:p>
            </w:sdtContent>
          </w:sdt>
          <w:p w14:paraId="43C1527C" w14:textId="77777777" w:rsidR="0050538B" w:rsidRPr="007D760F" w:rsidRDefault="0050538B" w:rsidP="0050538B">
            <w:pPr>
              <w:jc w:val="right"/>
              <w:rPr>
                <w:noProof/>
                <w:sz w:val="28"/>
                <w:szCs w:val="28"/>
              </w:rPr>
            </w:pPr>
            <w:r w:rsidRPr="007D760F">
              <w:rPr>
                <w:noProof/>
                <w:sz w:val="28"/>
                <w:szCs w:val="28"/>
              </w:rPr>
              <w:t>+375 (29) 867-73-19</w:t>
            </w:r>
          </w:p>
          <w:p w14:paraId="6A864134" w14:textId="77777777" w:rsidR="0050538B" w:rsidRPr="007D760F" w:rsidRDefault="0050538B" w:rsidP="0050538B">
            <w:pPr>
              <w:jc w:val="right"/>
              <w:rPr>
                <w:noProof/>
                <w:sz w:val="28"/>
                <w:szCs w:val="28"/>
              </w:rPr>
            </w:pPr>
          </w:p>
          <w:p w14:paraId="3B804B3F" w14:textId="77777777" w:rsidR="0050538B" w:rsidRPr="007D760F" w:rsidRDefault="0050538B" w:rsidP="0050538B">
            <w:pPr>
              <w:jc w:val="right"/>
              <w:rPr>
                <w:noProof/>
                <w:sz w:val="28"/>
                <w:szCs w:val="28"/>
              </w:rPr>
            </w:pPr>
            <w:r w:rsidRPr="007D760F">
              <w:rPr>
                <w:noProof/>
                <w:sz w:val="28"/>
                <w:szCs w:val="28"/>
                <w:lang w:val="en-US"/>
              </w:rPr>
              <w:t>T</w:t>
            </w:r>
            <w:r w:rsidRPr="007D760F">
              <w:rPr>
                <w:noProof/>
                <w:sz w:val="28"/>
                <w:szCs w:val="28"/>
              </w:rPr>
              <w:t>.</w:t>
            </w:r>
            <w:r w:rsidRPr="007D760F">
              <w:rPr>
                <w:noProof/>
                <w:sz w:val="28"/>
                <w:szCs w:val="28"/>
                <w:lang w:val="en-US"/>
              </w:rPr>
              <w:t>ME</w:t>
            </w:r>
            <w:r w:rsidRPr="007D760F">
              <w:rPr>
                <w:noProof/>
                <w:sz w:val="28"/>
                <w:szCs w:val="28"/>
              </w:rPr>
              <w:t>:</w:t>
            </w:r>
          </w:p>
          <w:p w14:paraId="43D3842E" w14:textId="77777777" w:rsidR="0050538B" w:rsidRPr="007D760F" w:rsidRDefault="0050538B" w:rsidP="0050538B">
            <w:pPr>
              <w:jc w:val="right"/>
              <w:rPr>
                <w:noProof/>
                <w:sz w:val="28"/>
                <w:szCs w:val="28"/>
              </w:rPr>
            </w:pPr>
            <w:r w:rsidRPr="007D760F">
              <w:rPr>
                <w:noProof/>
                <w:sz w:val="28"/>
                <w:szCs w:val="28"/>
              </w:rPr>
              <w:t>@</w:t>
            </w:r>
            <w:r w:rsidRPr="007D760F">
              <w:rPr>
                <w:noProof/>
                <w:sz w:val="28"/>
                <w:szCs w:val="28"/>
                <w:lang w:val="en-US"/>
              </w:rPr>
              <w:t>an</w:t>
            </w:r>
            <w:r w:rsidRPr="007D760F">
              <w:rPr>
                <w:noProof/>
                <w:sz w:val="28"/>
                <w:szCs w:val="28"/>
              </w:rPr>
              <w:t>_</w:t>
            </w:r>
            <w:r w:rsidRPr="007D760F">
              <w:rPr>
                <w:noProof/>
                <w:sz w:val="28"/>
                <w:szCs w:val="28"/>
                <w:lang w:val="en-US"/>
              </w:rPr>
              <w:t>utta</w:t>
            </w:r>
          </w:p>
          <w:p w14:paraId="2482BFD0" w14:textId="77777777" w:rsidR="0050538B" w:rsidRPr="007D760F" w:rsidRDefault="0050538B" w:rsidP="0050538B">
            <w:pPr>
              <w:jc w:val="right"/>
              <w:rPr>
                <w:noProof/>
                <w:sz w:val="28"/>
                <w:szCs w:val="28"/>
              </w:rPr>
            </w:pPr>
          </w:p>
          <w:sdt>
            <w:sdtPr>
              <w:rPr>
                <w:noProof/>
                <w:sz w:val="28"/>
                <w:szCs w:val="28"/>
              </w:rPr>
              <w:id w:val="-240260293"/>
              <w:placeholder>
                <w:docPart w:val="2B096160F6C9484D8B615C15B1B354EE"/>
              </w:placeholder>
              <w:temporary/>
              <w:showingPlcHdr/>
              <w15:appearance w15:val="hidden"/>
            </w:sdtPr>
            <w:sdtContent>
              <w:p w14:paraId="47056601" w14:textId="77777777" w:rsidR="0050538B" w:rsidRPr="007D760F" w:rsidRDefault="0050538B" w:rsidP="0050538B">
                <w:pPr>
                  <w:jc w:val="right"/>
                  <w:rPr>
                    <w:noProof/>
                    <w:sz w:val="28"/>
                    <w:szCs w:val="28"/>
                  </w:rPr>
                </w:pPr>
                <w:r w:rsidRPr="007D760F">
                  <w:rPr>
                    <w:noProof/>
                    <w:sz w:val="28"/>
                    <w:szCs w:val="28"/>
                    <w:lang w:bidi="ru-RU"/>
                  </w:rPr>
                  <w:t>ЭЛЕКТРОННАЯ ПОЧТА:</w:t>
                </w:r>
              </w:p>
            </w:sdtContent>
          </w:sdt>
          <w:p w14:paraId="35270D3B" w14:textId="77777777" w:rsidR="0050538B" w:rsidRPr="007D760F" w:rsidRDefault="0050538B" w:rsidP="0050538B">
            <w:pPr>
              <w:jc w:val="right"/>
              <w:rPr>
                <w:noProof/>
                <w:color w:val="9A6C41" w:themeColor="accent2" w:themeShade="BF"/>
                <w:sz w:val="28"/>
                <w:szCs w:val="28"/>
                <w:u w:val="single"/>
              </w:rPr>
            </w:pPr>
            <w:hyperlink r:id="rId10" w:history="1">
              <w:r w:rsidRPr="007D760F">
                <w:rPr>
                  <w:rStyle w:val="af6"/>
                  <w:noProof/>
                  <w:sz w:val="28"/>
                  <w:szCs w:val="28"/>
                  <w:lang w:val="en-US"/>
                </w:rPr>
                <w:t>annandrasov</w:t>
              </w:r>
              <w:r w:rsidRPr="007D760F">
                <w:rPr>
                  <w:rStyle w:val="af6"/>
                  <w:noProof/>
                  <w:sz w:val="28"/>
                  <w:szCs w:val="28"/>
                </w:rPr>
                <w:t>@</w:t>
              </w:r>
              <w:r w:rsidRPr="007D760F">
                <w:rPr>
                  <w:rStyle w:val="af6"/>
                  <w:noProof/>
                  <w:sz w:val="28"/>
                  <w:szCs w:val="28"/>
                  <w:lang w:val="en-US"/>
                </w:rPr>
                <w:t>gmail</w:t>
              </w:r>
              <w:r w:rsidRPr="007D760F">
                <w:rPr>
                  <w:rStyle w:val="af6"/>
                  <w:noProof/>
                  <w:sz w:val="28"/>
                  <w:szCs w:val="28"/>
                </w:rPr>
                <w:t>.</w:t>
              </w:r>
              <w:r w:rsidRPr="007D760F">
                <w:rPr>
                  <w:rStyle w:val="af6"/>
                  <w:noProof/>
                  <w:sz w:val="28"/>
                  <w:szCs w:val="28"/>
                  <w:lang w:val="en-US"/>
                </w:rPr>
                <w:t>com</w:t>
              </w:r>
            </w:hyperlink>
          </w:p>
          <w:p w14:paraId="3633543F" w14:textId="77777777" w:rsidR="0050538B" w:rsidRPr="007D760F" w:rsidRDefault="0050538B" w:rsidP="0050538B">
            <w:pPr>
              <w:jc w:val="right"/>
              <w:rPr>
                <w:sz w:val="28"/>
                <w:szCs w:val="28"/>
              </w:rPr>
            </w:pPr>
          </w:p>
          <w:p w14:paraId="6A33B71F" w14:textId="77777777" w:rsidR="0050538B" w:rsidRPr="007D760F" w:rsidRDefault="0050538B" w:rsidP="0050538B">
            <w:pPr>
              <w:jc w:val="right"/>
              <w:rPr>
                <w:sz w:val="28"/>
                <w:szCs w:val="28"/>
              </w:rPr>
            </w:pPr>
            <w:r w:rsidRPr="007D760F">
              <w:rPr>
                <w:sz w:val="28"/>
                <w:szCs w:val="28"/>
                <w:lang w:val="en-US"/>
              </w:rPr>
              <w:t>GITHUB</w:t>
            </w:r>
            <w:r w:rsidRPr="007D760F">
              <w:rPr>
                <w:sz w:val="28"/>
                <w:szCs w:val="28"/>
              </w:rPr>
              <w:t>.</w:t>
            </w:r>
            <w:r w:rsidRPr="007D760F">
              <w:rPr>
                <w:sz w:val="28"/>
                <w:szCs w:val="28"/>
                <w:lang w:val="en-US"/>
              </w:rPr>
              <w:t>COM</w:t>
            </w:r>
            <w:r w:rsidRPr="007D760F">
              <w:rPr>
                <w:sz w:val="28"/>
                <w:szCs w:val="28"/>
              </w:rPr>
              <w:t>:</w:t>
            </w:r>
          </w:p>
          <w:p w14:paraId="5D050FFA" w14:textId="77777777" w:rsidR="0050538B" w:rsidRPr="007D760F" w:rsidRDefault="0050538B" w:rsidP="0050538B">
            <w:pPr>
              <w:jc w:val="right"/>
              <w:rPr>
                <w:rStyle w:val="af6"/>
                <w:noProof/>
                <w:sz w:val="28"/>
                <w:szCs w:val="28"/>
              </w:rPr>
            </w:pPr>
            <w:r w:rsidRPr="007D760F">
              <w:rPr>
                <w:rStyle w:val="af6"/>
                <w:noProof/>
                <w:sz w:val="28"/>
                <w:szCs w:val="28"/>
              </w:rPr>
              <w:t>github.com/AnnaAndrasovich</w:t>
            </w:r>
          </w:p>
          <w:p w14:paraId="2642E35B" w14:textId="77777777" w:rsidR="0050538B" w:rsidRPr="007D760F" w:rsidRDefault="0050538B" w:rsidP="0050538B">
            <w:pPr>
              <w:jc w:val="right"/>
              <w:rPr>
                <w:rStyle w:val="af6"/>
                <w:noProof/>
                <w:sz w:val="28"/>
                <w:szCs w:val="28"/>
              </w:rPr>
            </w:pPr>
          </w:p>
          <w:p w14:paraId="6F18E55C" w14:textId="77777777" w:rsidR="0050538B" w:rsidRPr="0086644D" w:rsidRDefault="0050538B" w:rsidP="0050538B">
            <w:pPr>
              <w:jc w:val="right"/>
              <w:rPr>
                <w:rStyle w:val="af6"/>
                <w:noProof/>
              </w:rPr>
            </w:pPr>
            <w:r w:rsidRPr="007D760F">
              <w:rPr>
                <w:rStyle w:val="af6"/>
                <w:noProof/>
                <w:sz w:val="28"/>
                <w:szCs w:val="28"/>
              </w:rPr>
              <w:t>БЕЛАРУСЬ, МИНСК</w:t>
            </w:r>
          </w:p>
          <w:p w14:paraId="4E896448" w14:textId="3D9DC368" w:rsidR="0050538B" w:rsidRDefault="0050538B" w:rsidP="0050538B">
            <w:pPr>
              <w:pStyle w:val="ad"/>
            </w:pPr>
          </w:p>
          <w:p w14:paraId="07D8F9A6" w14:textId="77777777" w:rsidR="0050538B" w:rsidRDefault="0050538B" w:rsidP="0050538B">
            <w:pPr>
              <w:pStyle w:val="ad"/>
            </w:pPr>
          </w:p>
        </w:tc>
        <w:tc>
          <w:tcPr>
            <w:tcW w:w="5198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rPr>
                <w:noProof/>
                <w:sz w:val="44"/>
                <w:szCs w:val="48"/>
              </w:rPr>
              <w:id w:val="1049110328"/>
              <w:placeholder>
                <w:docPart w:val="BFDADE6228A849A0A469AEFFDC9CA047"/>
              </w:placeholder>
              <w:temporary/>
              <w:showingPlcHdr/>
              <w15:appearance w15:val="hidden"/>
            </w:sdtPr>
            <w:sdtContent>
              <w:p w14:paraId="3F0A1605" w14:textId="77777777" w:rsidR="0050538B" w:rsidRPr="007D760F" w:rsidRDefault="0050538B" w:rsidP="0050538B">
                <w:pPr>
                  <w:pStyle w:val="2"/>
                  <w:rPr>
                    <w:noProof/>
                    <w:sz w:val="44"/>
                    <w:szCs w:val="48"/>
                  </w:rPr>
                </w:pPr>
                <w:r w:rsidRPr="007D760F">
                  <w:rPr>
                    <w:noProof/>
                    <w:sz w:val="44"/>
                    <w:szCs w:val="48"/>
                    <w:lang w:bidi="ru-RU"/>
                  </w:rPr>
                  <w:t>ОБРАЗОВАНИЕ</w:t>
                </w:r>
              </w:p>
            </w:sdtContent>
          </w:sdt>
          <w:p w14:paraId="00FB97CF" w14:textId="77777777" w:rsidR="0050538B" w:rsidRPr="007D760F" w:rsidRDefault="0050538B" w:rsidP="0050538B">
            <w:pPr>
              <w:pStyle w:val="4"/>
              <w:rPr>
                <w:noProof/>
                <w:sz w:val="36"/>
                <w:szCs w:val="44"/>
              </w:rPr>
            </w:pPr>
            <w:r w:rsidRPr="007D760F">
              <w:rPr>
                <w:noProof/>
                <w:sz w:val="36"/>
                <w:szCs w:val="44"/>
              </w:rPr>
              <w:t>Белорусский Государственный Университет</w:t>
            </w:r>
          </w:p>
          <w:p w14:paraId="4EFB9972" w14:textId="77777777" w:rsidR="0050538B" w:rsidRPr="007D760F" w:rsidRDefault="0050538B" w:rsidP="0050538B">
            <w:pPr>
              <w:pStyle w:val="af4"/>
              <w:rPr>
                <w:noProof/>
                <w:sz w:val="36"/>
                <w:szCs w:val="44"/>
              </w:rPr>
            </w:pPr>
            <w:r w:rsidRPr="007D760F">
              <w:rPr>
                <w:noProof/>
                <w:sz w:val="32"/>
                <w:szCs w:val="40"/>
              </w:rPr>
              <w:t>2022</w:t>
            </w:r>
            <w:r w:rsidRPr="007D760F">
              <w:rPr>
                <w:noProof/>
                <w:sz w:val="32"/>
                <w:szCs w:val="40"/>
                <w:lang w:bidi="ru-RU"/>
              </w:rPr>
              <w:t xml:space="preserve"> — </w:t>
            </w:r>
            <w:r w:rsidRPr="007D760F">
              <w:rPr>
                <w:noProof/>
                <w:sz w:val="32"/>
                <w:szCs w:val="40"/>
              </w:rPr>
              <w:t xml:space="preserve">2026 </w:t>
            </w:r>
            <w:r w:rsidRPr="007D760F">
              <w:rPr>
                <w:noProof/>
                <w:sz w:val="36"/>
                <w:szCs w:val="44"/>
              </w:rPr>
              <w:t>Факультет прикладной математики и информатики</w:t>
            </w:r>
          </w:p>
          <w:p w14:paraId="253A7B91" w14:textId="77777777" w:rsidR="0050538B" w:rsidRPr="007D760F" w:rsidRDefault="0050538B" w:rsidP="0050538B">
            <w:pPr>
              <w:rPr>
                <w:noProof/>
                <w:sz w:val="36"/>
                <w:szCs w:val="44"/>
              </w:rPr>
            </w:pPr>
          </w:p>
          <w:sdt>
            <w:sdtPr>
              <w:rPr>
                <w:noProof/>
                <w:sz w:val="44"/>
                <w:szCs w:val="48"/>
              </w:rPr>
              <w:id w:val="1001553383"/>
              <w:placeholder>
                <w:docPart w:val="9B7CFADE0B104644BA02119DFDD72A8D"/>
              </w:placeholder>
              <w:temporary/>
              <w:showingPlcHdr/>
              <w15:appearance w15:val="hidden"/>
            </w:sdtPr>
            <w:sdtContent>
              <w:p w14:paraId="4FA31DC0" w14:textId="77777777" w:rsidR="0050538B" w:rsidRPr="007D760F" w:rsidRDefault="0050538B" w:rsidP="0050538B">
                <w:pPr>
                  <w:pStyle w:val="2"/>
                  <w:rPr>
                    <w:noProof/>
                    <w:sz w:val="44"/>
                    <w:szCs w:val="48"/>
                  </w:rPr>
                </w:pPr>
                <w:r w:rsidRPr="007D760F">
                  <w:rPr>
                    <w:noProof/>
                    <w:sz w:val="44"/>
                    <w:szCs w:val="48"/>
                    <w:lang w:bidi="ru-RU"/>
                  </w:rPr>
                  <w:t>ОПЫТ РАБОТЫ</w:t>
                </w:r>
              </w:p>
            </w:sdtContent>
          </w:sdt>
          <w:p w14:paraId="3FB931CE" w14:textId="77777777" w:rsidR="0050538B" w:rsidRPr="007D760F" w:rsidRDefault="0050538B" w:rsidP="0050538B">
            <w:pPr>
              <w:pStyle w:val="4"/>
              <w:rPr>
                <w:bCs/>
                <w:noProof/>
                <w:sz w:val="36"/>
                <w:szCs w:val="44"/>
                <w:lang w:val="en-US"/>
              </w:rPr>
            </w:pPr>
            <w:r w:rsidRPr="007D760F">
              <w:rPr>
                <w:noProof/>
                <w:sz w:val="36"/>
                <w:szCs w:val="44"/>
                <w:lang w:val="en-US"/>
              </w:rPr>
              <w:t>EPAM Warm-up 2023</w:t>
            </w:r>
            <w:r w:rsidRPr="007D760F">
              <w:rPr>
                <w:noProof/>
                <w:sz w:val="36"/>
                <w:szCs w:val="44"/>
                <w:lang w:val="en-US" w:bidi="ru-RU"/>
              </w:rPr>
              <w:t xml:space="preserve"> </w:t>
            </w:r>
          </w:p>
          <w:p w14:paraId="48AAC6FC" w14:textId="47AB26FC" w:rsidR="0050538B" w:rsidRPr="007D760F" w:rsidRDefault="0050538B" w:rsidP="0050538B">
            <w:pPr>
              <w:pStyle w:val="af4"/>
              <w:rPr>
                <w:noProof/>
                <w:sz w:val="36"/>
                <w:szCs w:val="44"/>
              </w:rPr>
            </w:pPr>
            <w:r w:rsidRPr="007D760F">
              <w:rPr>
                <w:noProof/>
                <w:sz w:val="32"/>
                <w:szCs w:val="40"/>
              </w:rPr>
              <w:t>Июнь 2023</w:t>
            </w:r>
            <w:r w:rsidRPr="007D760F">
              <w:rPr>
                <w:noProof/>
                <w:sz w:val="32"/>
                <w:szCs w:val="40"/>
                <w:lang w:val="en-US" w:bidi="ru-RU"/>
              </w:rPr>
              <w:t> </w:t>
            </w:r>
            <w:r w:rsidRPr="007D760F">
              <w:rPr>
                <w:noProof/>
                <w:sz w:val="32"/>
                <w:szCs w:val="40"/>
                <w:lang w:bidi="ru-RU"/>
              </w:rPr>
              <w:t xml:space="preserve">— </w:t>
            </w:r>
            <w:r w:rsidRPr="007D760F">
              <w:rPr>
                <w:noProof/>
                <w:sz w:val="32"/>
                <w:szCs w:val="40"/>
              </w:rPr>
              <w:t>июль 2023</w:t>
            </w:r>
            <w:r w:rsidRPr="007D760F">
              <w:rPr>
                <w:noProof/>
                <w:sz w:val="32"/>
                <w:szCs w:val="40"/>
              </w:rPr>
              <w:t xml:space="preserve"> </w:t>
            </w:r>
            <w:r w:rsidRPr="007D760F">
              <w:rPr>
                <w:noProof/>
                <w:sz w:val="36"/>
                <w:szCs w:val="44"/>
              </w:rPr>
              <w:t>Летняя практика от БГУ</w:t>
            </w:r>
            <w:r w:rsidRPr="007D760F">
              <w:rPr>
                <w:noProof/>
                <w:sz w:val="36"/>
                <w:szCs w:val="44"/>
                <w:lang w:bidi="ru-RU"/>
              </w:rPr>
              <w:t xml:space="preserve"> </w:t>
            </w:r>
          </w:p>
          <w:p w14:paraId="5AA0877D" w14:textId="77777777" w:rsidR="0050538B" w:rsidRPr="007D760F" w:rsidRDefault="0050538B" w:rsidP="0050538B">
            <w:pPr>
              <w:rPr>
                <w:noProof/>
                <w:sz w:val="36"/>
                <w:szCs w:val="44"/>
              </w:rPr>
            </w:pPr>
          </w:p>
          <w:sdt>
            <w:sdtPr>
              <w:rPr>
                <w:noProof/>
                <w:sz w:val="44"/>
                <w:szCs w:val="48"/>
              </w:rPr>
              <w:id w:val="1669594239"/>
              <w:placeholder>
                <w:docPart w:val="1324E0A0644E4E6AAAAED0B8707E5A5F"/>
              </w:placeholder>
              <w:temporary/>
              <w:showingPlcHdr/>
              <w15:appearance w15:val="hidden"/>
            </w:sdtPr>
            <w:sdtContent>
              <w:p w14:paraId="5B7AAD5C" w14:textId="77777777" w:rsidR="0050538B" w:rsidRPr="007D760F" w:rsidRDefault="0050538B" w:rsidP="0050538B">
                <w:pPr>
                  <w:pStyle w:val="2"/>
                  <w:rPr>
                    <w:noProof/>
                    <w:sz w:val="44"/>
                    <w:szCs w:val="48"/>
                  </w:rPr>
                </w:pPr>
                <w:r w:rsidRPr="007D760F">
                  <w:rPr>
                    <w:rStyle w:val="20"/>
                    <w:b/>
                    <w:bCs/>
                    <w:noProof/>
                    <w:sz w:val="44"/>
                    <w:szCs w:val="48"/>
                    <w:lang w:bidi="ru-RU"/>
                  </w:rPr>
                  <w:t>НАВЫКИ</w:t>
                </w:r>
              </w:p>
            </w:sdtContent>
          </w:sdt>
          <w:p w14:paraId="0C59924B" w14:textId="08A25D2E" w:rsidR="0050538B" w:rsidRPr="007D760F" w:rsidRDefault="0050538B" w:rsidP="0050538B">
            <w:pPr>
              <w:rPr>
                <w:noProof/>
                <w:sz w:val="32"/>
                <w:szCs w:val="40"/>
                <w:lang w:val="en-US" w:bidi="ru-RU"/>
              </w:rPr>
            </w:pPr>
            <w:r w:rsidRPr="007D760F">
              <w:rPr>
                <w:b/>
                <w:bCs/>
                <w:noProof/>
                <w:sz w:val="32"/>
                <w:szCs w:val="40"/>
                <w:lang w:val="en-US" w:bidi="ru-RU"/>
              </w:rPr>
              <w:t>C++</w:t>
            </w:r>
            <w:r w:rsidR="007D760F">
              <w:rPr>
                <w:noProof/>
                <w:sz w:val="32"/>
                <w:szCs w:val="40"/>
                <w:lang w:val="en-US" w:bidi="ru-RU"/>
              </w:rPr>
              <w:t>: C++</w:t>
            </w:r>
            <w:r w:rsidRPr="007D760F">
              <w:rPr>
                <w:noProof/>
                <w:sz w:val="32"/>
                <w:szCs w:val="40"/>
                <w:lang w:val="en-US" w:bidi="ru-RU"/>
              </w:rPr>
              <w:t xml:space="preserve">98, </w:t>
            </w:r>
            <w:r w:rsidR="007D760F">
              <w:rPr>
                <w:noProof/>
                <w:sz w:val="32"/>
                <w:szCs w:val="40"/>
                <w:lang w:val="en-US" w:bidi="ru-RU"/>
              </w:rPr>
              <w:t>C++</w:t>
            </w:r>
            <w:r w:rsidRPr="007D760F">
              <w:rPr>
                <w:noProof/>
                <w:sz w:val="32"/>
                <w:szCs w:val="40"/>
                <w:lang w:val="en-US" w:bidi="ru-RU"/>
              </w:rPr>
              <w:t xml:space="preserve">19, </w:t>
            </w:r>
            <w:r w:rsidR="007D760F">
              <w:rPr>
                <w:noProof/>
                <w:sz w:val="32"/>
                <w:szCs w:val="40"/>
                <w:lang w:val="en-US" w:bidi="ru-RU"/>
              </w:rPr>
              <w:t>C++</w:t>
            </w:r>
            <w:r w:rsidRPr="007D760F">
              <w:rPr>
                <w:noProof/>
                <w:sz w:val="32"/>
                <w:szCs w:val="40"/>
                <w:lang w:val="en-US" w:bidi="ru-RU"/>
              </w:rPr>
              <w:t>22 (std)</w:t>
            </w:r>
          </w:p>
          <w:p w14:paraId="634E01FD" w14:textId="77777777" w:rsidR="0050538B" w:rsidRPr="007D760F" w:rsidRDefault="0050538B" w:rsidP="0050538B">
            <w:pPr>
              <w:rPr>
                <w:b/>
                <w:bCs/>
                <w:noProof/>
                <w:sz w:val="32"/>
                <w:szCs w:val="40"/>
                <w:lang w:val="en-US" w:bidi="ru-RU"/>
              </w:rPr>
            </w:pPr>
            <w:r w:rsidRPr="007D760F">
              <w:rPr>
                <w:b/>
                <w:bCs/>
                <w:noProof/>
                <w:sz w:val="32"/>
                <w:szCs w:val="40"/>
                <w:lang w:val="en-US" w:bidi="ru-RU"/>
              </w:rPr>
              <w:t>QT</w:t>
            </w:r>
          </w:p>
          <w:p w14:paraId="42AF3056" w14:textId="77777777" w:rsidR="0050538B" w:rsidRPr="007D760F" w:rsidRDefault="0050538B" w:rsidP="0050538B">
            <w:pPr>
              <w:rPr>
                <w:b/>
                <w:bCs/>
                <w:noProof/>
                <w:sz w:val="32"/>
                <w:szCs w:val="40"/>
                <w:lang w:val="en-US" w:bidi="ru-RU"/>
              </w:rPr>
            </w:pPr>
            <w:r w:rsidRPr="007D760F">
              <w:rPr>
                <w:b/>
                <w:bCs/>
                <w:noProof/>
                <w:sz w:val="32"/>
                <w:szCs w:val="40"/>
                <w:lang w:val="en-US" w:bidi="ru-RU"/>
              </w:rPr>
              <w:t>JAVA</w:t>
            </w:r>
          </w:p>
          <w:p w14:paraId="55DE1C85" w14:textId="77777777" w:rsidR="0050538B" w:rsidRPr="007D760F" w:rsidRDefault="0050538B" w:rsidP="0050538B">
            <w:pPr>
              <w:rPr>
                <w:b/>
                <w:bCs/>
                <w:noProof/>
                <w:sz w:val="32"/>
                <w:szCs w:val="40"/>
                <w:lang w:val="en-US" w:bidi="ru-RU"/>
              </w:rPr>
            </w:pPr>
            <w:r w:rsidRPr="007D760F">
              <w:rPr>
                <w:b/>
                <w:bCs/>
                <w:noProof/>
                <w:sz w:val="32"/>
                <w:szCs w:val="40"/>
                <w:lang w:val="en-US" w:bidi="ru-RU"/>
              </w:rPr>
              <w:t>C#</w:t>
            </w:r>
          </w:p>
          <w:p w14:paraId="3DD376A8" w14:textId="44F90CE2" w:rsidR="0050538B" w:rsidRPr="006E70D3" w:rsidRDefault="0050538B" w:rsidP="0050538B">
            <w:pPr>
              <w:pStyle w:val="af"/>
            </w:pPr>
            <w:r w:rsidRPr="007D760F">
              <w:rPr>
                <w:b/>
                <w:bCs/>
                <w:noProof/>
                <w:color w:val="000000" w:themeColor="text1"/>
                <w:sz w:val="32"/>
                <w:szCs w:val="38"/>
                <w:lang w:val="en-US" w:bidi="ru-RU"/>
              </w:rPr>
              <w:t>ENGLISH</w:t>
            </w:r>
            <w:r w:rsidRPr="007D760F">
              <w:rPr>
                <w:noProof/>
                <w:color w:val="000000" w:themeColor="text1"/>
                <w:sz w:val="32"/>
                <w:szCs w:val="38"/>
                <w:lang w:val="en-US" w:bidi="ru-RU"/>
              </w:rPr>
              <w:t xml:space="preserve"> (INTERMEDIATE)</w:t>
            </w:r>
          </w:p>
        </w:tc>
      </w:tr>
    </w:tbl>
    <w:p w14:paraId="0C1CDD57" w14:textId="4D5DC72E" w:rsidR="00DD5F82" w:rsidRDefault="00DD5F82"/>
    <w:sectPr w:rsidR="00DD5F8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E9C1E" w14:textId="77777777" w:rsidR="009A08AB" w:rsidRDefault="009A08AB" w:rsidP="00F316AD">
      <w:r>
        <w:separator/>
      </w:r>
    </w:p>
  </w:endnote>
  <w:endnote w:type="continuationSeparator" w:id="0">
    <w:p w14:paraId="76ED31BC" w14:textId="77777777" w:rsidR="009A08AB" w:rsidRDefault="009A08A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033E8" w14:textId="77777777" w:rsidR="009A08AB" w:rsidRDefault="009A08AB" w:rsidP="00F316AD">
      <w:r>
        <w:separator/>
      </w:r>
    </w:p>
  </w:footnote>
  <w:footnote w:type="continuationSeparator" w:id="0">
    <w:p w14:paraId="2D163173" w14:textId="77777777" w:rsidR="009A08AB" w:rsidRDefault="009A08AB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8B"/>
    <w:rsid w:val="000E1D44"/>
    <w:rsid w:val="001213BA"/>
    <w:rsid w:val="00136F3E"/>
    <w:rsid w:val="0020696E"/>
    <w:rsid w:val="002356A2"/>
    <w:rsid w:val="002D12DA"/>
    <w:rsid w:val="003019B2"/>
    <w:rsid w:val="0034687F"/>
    <w:rsid w:val="0034688D"/>
    <w:rsid w:val="003833A3"/>
    <w:rsid w:val="003B1952"/>
    <w:rsid w:val="003F05EF"/>
    <w:rsid w:val="0040233B"/>
    <w:rsid w:val="004414EC"/>
    <w:rsid w:val="0050538B"/>
    <w:rsid w:val="00511A6E"/>
    <w:rsid w:val="0057534A"/>
    <w:rsid w:val="00605A5B"/>
    <w:rsid w:val="006A1B48"/>
    <w:rsid w:val="006B1FC6"/>
    <w:rsid w:val="006C60E6"/>
    <w:rsid w:val="006E70D3"/>
    <w:rsid w:val="007B0F94"/>
    <w:rsid w:val="007D760F"/>
    <w:rsid w:val="00875CE9"/>
    <w:rsid w:val="00951C4B"/>
    <w:rsid w:val="009A08AB"/>
    <w:rsid w:val="009E3C0B"/>
    <w:rsid w:val="00A77921"/>
    <w:rsid w:val="00AB1D9B"/>
    <w:rsid w:val="00B36255"/>
    <w:rsid w:val="00B575FB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3E737F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7"/>
    <w:qFormat/>
    <w:rsid w:val="009E3C0B"/>
    <w:rPr>
      <w:color w:val="000000" w:themeColor="text1"/>
    </w:rPr>
  </w:style>
  <w:style w:type="paragraph" w:styleId="1">
    <w:name w:val="heading 1"/>
    <w:basedOn w:val="a0"/>
    <w:next w:val="a0"/>
    <w:link w:val="10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2">
    <w:name w:val="heading 2"/>
    <w:basedOn w:val="a0"/>
    <w:next w:val="a0"/>
    <w:link w:val="20"/>
    <w:uiPriority w:val="9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3">
    <w:name w:val="heading 3"/>
    <w:basedOn w:val="a0"/>
    <w:next w:val="a0"/>
    <w:link w:val="30"/>
    <w:uiPriority w:val="9"/>
    <w:semiHidden/>
    <w:qFormat/>
    <w:rsid w:val="005053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4">
    <w:name w:val="heading 4"/>
    <w:basedOn w:val="a0"/>
    <w:next w:val="a0"/>
    <w:link w:val="40"/>
    <w:uiPriority w:val="9"/>
    <w:qFormat/>
    <w:rsid w:val="0050538B"/>
    <w:pPr>
      <w:outlineLvl w:val="3"/>
    </w:pPr>
    <w:rPr>
      <w:rFonts w:ascii="Calibri" w:eastAsiaTheme="minorEastAsia" w:hAnsi="Calibri" w:cs="Calibri"/>
      <w:b/>
      <w:color w:val="auto"/>
      <w:sz w:val="18"/>
      <w:szCs w:val="22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57534A"/>
    <w:rPr>
      <w:color w:val="000000" w:themeColor="text1"/>
    </w:rPr>
  </w:style>
  <w:style w:type="paragraph" w:styleId="a6">
    <w:name w:val="footer"/>
    <w:basedOn w:val="a0"/>
    <w:link w:val="a7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57534A"/>
    <w:rPr>
      <w:color w:val="000000" w:themeColor="text1"/>
    </w:rPr>
  </w:style>
  <w:style w:type="table" w:styleId="a8">
    <w:name w:val="Table Grid"/>
    <w:basedOn w:val="a2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0"/>
    <w:next w:val="a0"/>
    <w:link w:val="aa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aa">
    <w:name w:val="Заголовок Знак"/>
    <w:basedOn w:val="a1"/>
    <w:link w:val="a9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ab">
    <w:name w:val="Subtitle"/>
    <w:basedOn w:val="a0"/>
    <w:next w:val="a0"/>
    <w:link w:val="ac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ac">
    <w:name w:val="Подзаголовок Знак"/>
    <w:basedOn w:val="a1"/>
    <w:link w:val="ab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10">
    <w:name w:val="Заголовок 1 Знак"/>
    <w:basedOn w:val="a1"/>
    <w:link w:val="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ad">
    <w:name w:val="ТекстСлева"/>
    <w:basedOn w:val="a0"/>
    <w:next w:val="a0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20">
    <w:name w:val="Заголовок 2 Знак"/>
    <w:basedOn w:val="a1"/>
    <w:link w:val="2"/>
    <w:uiPriority w:val="9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ae">
    <w:name w:val="МелкийТекст"/>
    <w:basedOn w:val="a0"/>
    <w:next w:val="a0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af">
    <w:name w:val="ТекстСправа"/>
    <w:basedOn w:val="a0"/>
    <w:next w:val="a0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af0">
    <w:name w:val="Placeholder Text"/>
    <w:basedOn w:val="a1"/>
    <w:uiPriority w:val="99"/>
    <w:semiHidden/>
    <w:rsid w:val="00A77921"/>
    <w:rPr>
      <w:color w:val="808080"/>
    </w:rPr>
  </w:style>
  <w:style w:type="character" w:styleId="af1">
    <w:name w:val="Emphasis"/>
    <w:uiPriority w:val="20"/>
    <w:qFormat/>
    <w:rsid w:val="0034688D"/>
    <w:rPr>
      <w:color w:val="648276" w:themeColor="accent5"/>
    </w:rPr>
  </w:style>
  <w:style w:type="paragraph" w:styleId="a">
    <w:name w:val="List Bullet"/>
    <w:basedOn w:val="a0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af2">
    <w:name w:val="Привязка графического объекта"/>
    <w:basedOn w:val="a0"/>
    <w:uiPriority w:val="7"/>
    <w:qFormat/>
    <w:rsid w:val="00DD5F82"/>
    <w:rPr>
      <w:sz w:val="2"/>
    </w:rPr>
  </w:style>
  <w:style w:type="paragraph" w:styleId="af3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</w:rPr>
  </w:style>
  <w:style w:type="character" w:customStyle="1" w:styleId="40">
    <w:name w:val="Заголовок 4 Знак"/>
    <w:basedOn w:val="a1"/>
    <w:link w:val="4"/>
    <w:uiPriority w:val="9"/>
    <w:rsid w:val="0050538B"/>
    <w:rPr>
      <w:rFonts w:ascii="Calibri" w:eastAsiaTheme="minorEastAsia" w:hAnsi="Calibri" w:cs="Calibri"/>
      <w:b/>
      <w:sz w:val="18"/>
      <w:szCs w:val="22"/>
      <w:lang w:eastAsia="ja-JP"/>
    </w:rPr>
  </w:style>
  <w:style w:type="paragraph" w:styleId="af4">
    <w:name w:val="Date"/>
    <w:basedOn w:val="a0"/>
    <w:next w:val="a0"/>
    <w:link w:val="af5"/>
    <w:uiPriority w:val="99"/>
    <w:rsid w:val="0050538B"/>
    <w:rPr>
      <w:rFonts w:ascii="Calibri" w:eastAsiaTheme="minorEastAsia" w:hAnsi="Calibri" w:cs="Calibri"/>
      <w:color w:val="auto"/>
      <w:sz w:val="18"/>
      <w:szCs w:val="22"/>
      <w:lang w:eastAsia="ja-JP"/>
    </w:rPr>
  </w:style>
  <w:style w:type="character" w:customStyle="1" w:styleId="af5">
    <w:name w:val="Дата Знак"/>
    <w:basedOn w:val="a1"/>
    <w:link w:val="af4"/>
    <w:uiPriority w:val="99"/>
    <w:rsid w:val="0050538B"/>
    <w:rPr>
      <w:rFonts w:ascii="Calibri" w:eastAsiaTheme="minorEastAsia" w:hAnsi="Calibri" w:cs="Calibri"/>
      <w:sz w:val="18"/>
      <w:szCs w:val="22"/>
      <w:lang w:eastAsia="ja-JP"/>
    </w:rPr>
  </w:style>
  <w:style w:type="character" w:customStyle="1" w:styleId="30">
    <w:name w:val="Заголовок 3 Знак"/>
    <w:basedOn w:val="a1"/>
    <w:link w:val="3"/>
    <w:uiPriority w:val="9"/>
    <w:semiHidden/>
    <w:rsid w:val="0050538B"/>
    <w:rPr>
      <w:rFonts w:asciiTheme="majorHAnsi" w:eastAsiaTheme="majorEastAsia" w:hAnsiTheme="majorHAnsi" w:cstheme="majorBidi"/>
      <w:color w:val="181B23" w:themeColor="accent1" w:themeShade="7F"/>
    </w:rPr>
  </w:style>
  <w:style w:type="character" w:styleId="af6">
    <w:name w:val="Hyperlink"/>
    <w:basedOn w:val="a1"/>
    <w:uiPriority w:val="99"/>
    <w:unhideWhenUsed/>
    <w:rsid w:val="0050538B"/>
    <w:rPr>
      <w:rFonts w:ascii="Calibri" w:hAnsi="Calibri" w:cs="Calibri"/>
      <w:color w:val="9A6C4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nnandrasov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&#1055;&#1088;&#1086;&#1089;&#1090;&#1086;&#1077;%20&#1089;&#1086;&#1074;&#1088;&#1077;&#1084;&#1077;&#1085;&#1085;&#1086;&#1077;%20&#1089;&#1086;&#1087;&#1088;&#1086;&#1074;&#1086;&#1076;&#1080;&#1090;&#1077;&#1083;&#1100;&#1085;&#1086;&#1077;%20&#1087;&#1080;&#1089;&#1100;&#1084;&#108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2B4789DA31470FB9FD917EAE125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54B999-4E17-4E01-B6B2-3805DC33A119}"/>
      </w:docPartPr>
      <w:docPartBody>
        <w:p w:rsidR="00000000" w:rsidRDefault="009B6DFE" w:rsidP="009B6DFE">
          <w:pPr>
            <w:pStyle w:val="A32B4789DA31470FB9FD917EAE125E72"/>
          </w:pPr>
          <w:r w:rsidRPr="00605A5B">
            <w:rPr>
              <w:lang w:bidi="ru-RU"/>
            </w:rPr>
            <w:t>Контактные данные</w:t>
          </w:r>
        </w:p>
      </w:docPartBody>
    </w:docPart>
    <w:docPart>
      <w:docPartPr>
        <w:name w:val="BFDADE6228A849A0A469AEFFDC9CA0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99EEC-9FA6-472D-BED4-A8AB3A812E4B}"/>
      </w:docPartPr>
      <w:docPartBody>
        <w:p w:rsidR="00000000" w:rsidRDefault="009B6DFE" w:rsidP="009B6DFE">
          <w:pPr>
            <w:pStyle w:val="BFDADE6228A849A0A469AEFFDC9CA047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9B7CFADE0B104644BA02119DFDD72A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6127E2-9256-488C-8634-762BFF305F85}"/>
      </w:docPartPr>
      <w:docPartBody>
        <w:p w:rsidR="00000000" w:rsidRDefault="009B6DFE" w:rsidP="009B6DFE">
          <w:pPr>
            <w:pStyle w:val="9B7CFADE0B104644BA02119DFDD72A8D"/>
          </w:pPr>
          <w:r w:rsidRPr="00D407B2">
            <w:rPr>
              <w:noProof/>
              <w:lang w:bidi="ru-RU"/>
            </w:rPr>
            <w:t>ОПЫТ РАБОТЫ</w:t>
          </w:r>
        </w:p>
      </w:docPartBody>
    </w:docPart>
    <w:docPart>
      <w:docPartPr>
        <w:name w:val="1324E0A0644E4E6AAAAED0B8707E5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2124F6-C735-49EB-81E2-B499E0AACA56}"/>
      </w:docPartPr>
      <w:docPartBody>
        <w:p w:rsidR="00000000" w:rsidRDefault="009B6DFE" w:rsidP="009B6DFE">
          <w:pPr>
            <w:pStyle w:val="1324E0A0644E4E6AAAAED0B8707E5A5F"/>
          </w:pPr>
          <w:r w:rsidRPr="00D407B2">
            <w:rPr>
              <w:rStyle w:val="20"/>
              <w:noProof/>
              <w:lang w:bidi="ru-RU"/>
            </w:rPr>
            <w:t>НАВЫКИ</w:t>
          </w:r>
        </w:p>
      </w:docPartBody>
    </w:docPart>
    <w:docPart>
      <w:docPartPr>
        <w:name w:val="70BA231F29704D42B5C23275B7B04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152CB-FD4E-4061-B9B0-DFC87D010791}"/>
      </w:docPartPr>
      <w:docPartBody>
        <w:p w:rsidR="00000000" w:rsidRDefault="009B6DFE" w:rsidP="009B6DFE">
          <w:pPr>
            <w:pStyle w:val="70BA231F29704D42B5C23275B7B0420D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2B096160F6C9484D8B615C15B1B35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728B5-FF93-44C7-8F3F-308C418A7C92}"/>
      </w:docPartPr>
      <w:docPartBody>
        <w:p w:rsidR="00000000" w:rsidRDefault="009B6DFE" w:rsidP="009B6DFE">
          <w:pPr>
            <w:pStyle w:val="2B096160F6C9484D8B615C15B1B354EE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FE"/>
    <w:rsid w:val="00991F36"/>
    <w:rsid w:val="009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9B6DF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2938B0430E4C12906F55621ECC49B7">
    <w:name w:val="102938B0430E4C12906F55621ECC49B7"/>
  </w:style>
  <w:style w:type="character" w:styleId="a3">
    <w:name w:val="Emphasis"/>
    <w:uiPriority w:val="20"/>
    <w:qFormat/>
    <w:rPr>
      <w:color w:val="5B9BD5" w:themeColor="accent5"/>
    </w:rPr>
  </w:style>
  <w:style w:type="paragraph" w:customStyle="1" w:styleId="2D332E951F4E44E88F7D0ECD9BE0967C">
    <w:name w:val="2D332E951F4E44E88F7D0ECD9BE0967C"/>
  </w:style>
  <w:style w:type="paragraph" w:customStyle="1" w:styleId="279B36A2B3D64E0F8A411259CC4DCCBE">
    <w:name w:val="279B36A2B3D64E0F8A411259CC4DCCBE"/>
  </w:style>
  <w:style w:type="paragraph" w:customStyle="1" w:styleId="444B90D4C82940F1AE7DA6788F4D2D6E">
    <w:name w:val="444B90D4C82940F1AE7DA6788F4D2D6E"/>
  </w:style>
  <w:style w:type="paragraph" w:customStyle="1" w:styleId="a4">
    <w:name w:val="ТекстСлева"/>
    <w:basedOn w:val="a"/>
    <w:next w:val="a"/>
    <w:uiPriority w:val="4"/>
    <w:qFormat/>
    <w:rsid w:val="009B6DFE"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  <w:lang w:val="ru-RU" w:eastAsia="en-US"/>
    </w:rPr>
  </w:style>
  <w:style w:type="paragraph" w:customStyle="1" w:styleId="EED5F3826A914ECBADEDB608D5436C06">
    <w:name w:val="EED5F3826A914ECBADEDB608D5436C06"/>
  </w:style>
  <w:style w:type="paragraph" w:customStyle="1" w:styleId="C24EC93DD00D4C34BF1E1DD574377470">
    <w:name w:val="C24EC93DD00D4C34BF1E1DD574377470"/>
  </w:style>
  <w:style w:type="paragraph" w:customStyle="1" w:styleId="0A8D371566D64FB0A904C6F4BEE98552">
    <w:name w:val="0A8D371566D64FB0A904C6F4BEE98552"/>
  </w:style>
  <w:style w:type="paragraph" w:customStyle="1" w:styleId="380A48431DAB49589E06B0B461CB1D97">
    <w:name w:val="380A48431DAB49589E06B0B461CB1D97"/>
  </w:style>
  <w:style w:type="paragraph" w:customStyle="1" w:styleId="5F22F52740E147C9A7274F80288B16DA">
    <w:name w:val="5F22F52740E147C9A7274F80288B16DA"/>
  </w:style>
  <w:style w:type="paragraph" w:customStyle="1" w:styleId="9365CB751A8745649BB73DED3514E018">
    <w:name w:val="9365CB751A8745649BB73DED3514E018"/>
  </w:style>
  <w:style w:type="paragraph" w:customStyle="1" w:styleId="EC3F29DD3D254A17910743E00EAFABED">
    <w:name w:val="EC3F29DD3D254A17910743E00EAFABED"/>
  </w:style>
  <w:style w:type="paragraph" w:customStyle="1" w:styleId="1258032396E744E8A2238784E4C47A93">
    <w:name w:val="1258032396E744E8A2238784E4C47A93"/>
  </w:style>
  <w:style w:type="paragraph" w:customStyle="1" w:styleId="8E5649A85A4B4C4FA2D2E5BC85864D7C">
    <w:name w:val="8E5649A85A4B4C4FA2D2E5BC85864D7C"/>
  </w:style>
  <w:style w:type="paragraph" w:customStyle="1" w:styleId="83D60BC17185438C9D898519825EA7DC">
    <w:name w:val="83D60BC17185438C9D898519825EA7DC"/>
  </w:style>
  <w:style w:type="paragraph" w:customStyle="1" w:styleId="50BBC46E06B54B1EB6F32216E3C5B9EA">
    <w:name w:val="50BBC46E06B54B1EB6F32216E3C5B9EA"/>
  </w:style>
  <w:style w:type="paragraph" w:customStyle="1" w:styleId="F85E33B31C404FB0B767A49E9076B8F8">
    <w:name w:val="F85E33B31C404FB0B767A49E9076B8F8"/>
  </w:style>
  <w:style w:type="paragraph" w:customStyle="1" w:styleId="E1D01EA545524146A15E36BD8B05526C">
    <w:name w:val="E1D01EA545524146A15E36BD8B05526C"/>
  </w:style>
  <w:style w:type="paragraph" w:customStyle="1" w:styleId="70B7580C9AAC4FBAAE4C50B53ED46EED">
    <w:name w:val="70B7580C9AAC4FBAAE4C50B53ED46EED"/>
  </w:style>
  <w:style w:type="paragraph" w:customStyle="1" w:styleId="F86534800A304A268F0FBEF332F95DE6">
    <w:name w:val="F86534800A304A268F0FBEF332F95DE6"/>
  </w:style>
  <w:style w:type="paragraph" w:customStyle="1" w:styleId="1CFE477F886B4002BEC056D117BC51A6">
    <w:name w:val="1CFE477F886B4002BEC056D117BC51A6"/>
  </w:style>
  <w:style w:type="paragraph" w:customStyle="1" w:styleId="62F79F6DEFC44FBC866D73B3E2C181FB">
    <w:name w:val="62F79F6DEFC44FBC866D73B3E2C181FB"/>
  </w:style>
  <w:style w:type="paragraph" w:customStyle="1" w:styleId="53BF833265524332A4DD7D96BA1198E1">
    <w:name w:val="53BF833265524332A4DD7D96BA1198E1"/>
  </w:style>
  <w:style w:type="paragraph" w:customStyle="1" w:styleId="53FA9B153DEC4A3FB229E7B419C17C56">
    <w:name w:val="53FA9B153DEC4A3FB229E7B419C17C56"/>
  </w:style>
  <w:style w:type="paragraph" w:customStyle="1" w:styleId="857692E6735F4DCD9312CC783697F6E6">
    <w:name w:val="857692E6735F4DCD9312CC783697F6E6"/>
  </w:style>
  <w:style w:type="paragraph" w:customStyle="1" w:styleId="1524C66F92F943F79CAE85DEB1B977CB">
    <w:name w:val="1524C66F92F943F79CAE85DEB1B977CB"/>
  </w:style>
  <w:style w:type="paragraph" w:customStyle="1" w:styleId="C4EB5C2BC6E84EABA605D14A0A8BFA35">
    <w:name w:val="C4EB5C2BC6E84EABA605D14A0A8BFA35"/>
    <w:rsid w:val="009B6DFE"/>
  </w:style>
  <w:style w:type="paragraph" w:customStyle="1" w:styleId="A32B4789DA31470FB9FD917EAE125E72">
    <w:name w:val="A32B4789DA31470FB9FD917EAE125E72"/>
    <w:rsid w:val="009B6DFE"/>
  </w:style>
  <w:style w:type="paragraph" w:customStyle="1" w:styleId="1EC5153790DE4097B3D02AED7FB66DCC">
    <w:name w:val="1EC5153790DE4097B3D02AED7FB66DCC"/>
    <w:rsid w:val="009B6DFE"/>
  </w:style>
  <w:style w:type="paragraph" w:customStyle="1" w:styleId="86FF309DAAD44F718820308E192090A0">
    <w:name w:val="86FF309DAAD44F718820308E192090A0"/>
    <w:rsid w:val="009B6DFE"/>
  </w:style>
  <w:style w:type="paragraph" w:customStyle="1" w:styleId="80086295700248B890109CF3C51593CB">
    <w:name w:val="80086295700248B890109CF3C51593CB"/>
    <w:rsid w:val="009B6DFE"/>
  </w:style>
  <w:style w:type="paragraph" w:customStyle="1" w:styleId="BFDADE6228A849A0A469AEFFDC9CA047">
    <w:name w:val="BFDADE6228A849A0A469AEFFDC9CA047"/>
    <w:rsid w:val="009B6DFE"/>
  </w:style>
  <w:style w:type="paragraph" w:customStyle="1" w:styleId="9B7CFADE0B104644BA02119DFDD72A8D">
    <w:name w:val="9B7CFADE0B104644BA02119DFDD72A8D"/>
    <w:rsid w:val="009B6DFE"/>
  </w:style>
  <w:style w:type="character" w:customStyle="1" w:styleId="20">
    <w:name w:val="Заголовок 2 Знак"/>
    <w:basedOn w:val="a0"/>
    <w:link w:val="2"/>
    <w:uiPriority w:val="9"/>
    <w:rsid w:val="009B6DFE"/>
    <w:rPr>
      <w:rFonts w:ascii="Calibri" w:eastAsiaTheme="majorEastAsia" w:hAnsi="Calibri" w:cs="Calibri"/>
      <w:b/>
      <w:bCs/>
      <w:caps/>
      <w:szCs w:val="26"/>
      <w:lang w:val="ru-RU" w:eastAsia="ja-JP"/>
    </w:rPr>
  </w:style>
  <w:style w:type="paragraph" w:customStyle="1" w:styleId="1324E0A0644E4E6AAAAED0B8707E5A5F">
    <w:name w:val="1324E0A0644E4E6AAAAED0B8707E5A5F"/>
    <w:rsid w:val="009B6DFE"/>
  </w:style>
  <w:style w:type="paragraph" w:customStyle="1" w:styleId="8DF3F20D9AD94745BD25D9E51F65A599">
    <w:name w:val="8DF3F20D9AD94745BD25D9E51F65A599"/>
    <w:rsid w:val="009B6DFE"/>
  </w:style>
  <w:style w:type="paragraph" w:customStyle="1" w:styleId="4F3FCF5495044EF48629A4D04C186826">
    <w:name w:val="4F3FCF5495044EF48629A4D04C186826"/>
    <w:rsid w:val="009B6DFE"/>
  </w:style>
  <w:style w:type="paragraph" w:customStyle="1" w:styleId="94C5DE58439A411AA86C6554CA1C7F2B">
    <w:name w:val="94C5DE58439A411AA86C6554CA1C7F2B"/>
    <w:rsid w:val="009B6DFE"/>
  </w:style>
  <w:style w:type="paragraph" w:customStyle="1" w:styleId="9F687378881D43F581A4E58F4F679E06">
    <w:name w:val="9F687378881D43F581A4E58F4F679E06"/>
    <w:rsid w:val="009B6DFE"/>
  </w:style>
  <w:style w:type="paragraph" w:customStyle="1" w:styleId="DB0A38144C6B46C2B4CAB16BB1AD2D87">
    <w:name w:val="DB0A38144C6B46C2B4CAB16BB1AD2D87"/>
    <w:rsid w:val="009B6DFE"/>
  </w:style>
  <w:style w:type="paragraph" w:customStyle="1" w:styleId="324460A7B8B446D099B35830D12271CF">
    <w:name w:val="324460A7B8B446D099B35830D12271CF"/>
    <w:rsid w:val="009B6DFE"/>
  </w:style>
  <w:style w:type="paragraph" w:customStyle="1" w:styleId="70BA231F29704D42B5C23275B7B0420D">
    <w:name w:val="70BA231F29704D42B5C23275B7B0420D"/>
    <w:rsid w:val="009B6DFE"/>
  </w:style>
  <w:style w:type="paragraph" w:customStyle="1" w:styleId="2B096160F6C9484D8B615C15B1B354EE">
    <w:name w:val="2B096160F6C9484D8B615C15B1B354EE"/>
    <w:rsid w:val="009B6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современное сопроводительное письмо.dotx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2024-01-07T18:43:00Z</dcterms:created>
  <dcterms:modified xsi:type="dcterms:W3CDTF">2024-01-07T18:51:00Z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